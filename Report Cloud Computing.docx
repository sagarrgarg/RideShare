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809B15"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lang w:val="en-US"/>
        </w:rPr>
        <w:drawing>
          <wp:inline distT="0" distB="0" distL="0" distR="0" wp14:anchorId="5A423D7B" wp14:editId="3A3D7B1D">
            <wp:extent cx="3290659" cy="1862637"/>
            <wp:effectExtent l="0" t="0" r="5080" b="444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290659" cy="1862637"/>
                    </a:xfrm>
                    <a:prstGeom prst="rect">
                      <a:avLst/>
                    </a:prstGeom>
                    <a:noFill/>
                    <a:ln w="254000" cap="rnd">
                      <a:noFill/>
                    </a:ln>
                    <a:effectLst/>
                  </pic:spPr>
                </pic:pic>
              </a:graphicData>
            </a:graphic>
          </wp:inline>
        </w:drawing>
      </w:r>
    </w:p>
    <w:bookmarkEnd w:id="0"/>
    <w:bookmarkEnd w:id="1"/>
    <w:bookmarkEnd w:id="2"/>
    <w:bookmarkEnd w:id="3"/>
    <w:bookmarkEnd w:id="4"/>
    <w:p w14:paraId="6FCA688A" w14:textId="7AB75884" w:rsidR="000D35E4" w:rsidRDefault="000D35E4" w:rsidP="00C6554A">
      <w:pPr>
        <w:pStyle w:val="Title"/>
      </w:pPr>
      <w:r>
        <w:t xml:space="preserve">            1</w:t>
      </w:r>
      <w:r w:rsidR="00B463A9">
        <w:t>7</w:t>
      </w:r>
      <w:r>
        <w:t>CS3</w:t>
      </w:r>
      <w:r w:rsidR="00B463A9">
        <w:t>52</w:t>
      </w:r>
      <w:r>
        <w:t>:</w:t>
      </w:r>
      <w:r w:rsidR="002266BD">
        <w:t xml:space="preserve"> </w:t>
      </w:r>
      <w:r>
        <w:t>Cloud Computing</w:t>
      </w:r>
    </w:p>
    <w:p w14:paraId="43197643" w14:textId="77777777" w:rsidR="000D35E4" w:rsidRDefault="000D35E4" w:rsidP="00C6554A">
      <w:pPr>
        <w:pStyle w:val="Title"/>
      </w:pPr>
    </w:p>
    <w:p w14:paraId="42DAB332" w14:textId="77777777" w:rsidR="000D35E4" w:rsidRDefault="000D35E4" w:rsidP="00C6554A">
      <w:pPr>
        <w:pStyle w:val="Title"/>
      </w:pPr>
    </w:p>
    <w:p w14:paraId="5B194A3F" w14:textId="77777777" w:rsidR="000D35E4" w:rsidRDefault="000D35E4" w:rsidP="00C6554A">
      <w:pPr>
        <w:pStyle w:val="Title"/>
      </w:pPr>
    </w:p>
    <w:p w14:paraId="74423EDB" w14:textId="77777777" w:rsidR="000D35E4" w:rsidRDefault="000D35E4" w:rsidP="00C6554A">
      <w:pPr>
        <w:pStyle w:val="Title"/>
      </w:pPr>
    </w:p>
    <w:p w14:paraId="2C724DF2" w14:textId="77777777" w:rsidR="000D35E4" w:rsidRDefault="000D35E4" w:rsidP="00C6554A">
      <w:pPr>
        <w:pStyle w:val="Title"/>
      </w:pPr>
    </w:p>
    <w:p w14:paraId="38251674" w14:textId="77777777" w:rsidR="000D35E4" w:rsidRDefault="000D35E4" w:rsidP="00C6554A">
      <w:pPr>
        <w:pStyle w:val="Title"/>
      </w:pPr>
    </w:p>
    <w:p w14:paraId="01DB3C4E" w14:textId="7E600BB8" w:rsidR="00C6554A" w:rsidRDefault="00B463A9" w:rsidP="00C6554A">
      <w:pPr>
        <w:pStyle w:val="Title"/>
      </w:pPr>
      <w:r>
        <w:t>Class Project: Rideshare</w:t>
      </w:r>
    </w:p>
    <w:p w14:paraId="30D771AD" w14:textId="52E372C9" w:rsidR="002266BD" w:rsidRPr="002266BD" w:rsidRDefault="002266BD" w:rsidP="002266BD">
      <w:pPr>
        <w:pStyle w:val="Subtitle"/>
      </w:pPr>
      <w:r w:rsidRPr="002266BD">
        <w:t xml:space="preserve">A app deployed on </w:t>
      </w:r>
      <w:r>
        <w:t>AWS</w:t>
      </w:r>
      <w:r w:rsidRPr="002266BD">
        <w:t xml:space="preserve"> cloud capable of fault tolerance and load balancing</w:t>
      </w:r>
    </w:p>
    <w:p w14:paraId="52A53FD8" w14:textId="77777777" w:rsidR="00C6554A" w:rsidRPr="00D5413C" w:rsidRDefault="00C6554A" w:rsidP="00C6554A">
      <w:pPr>
        <w:pStyle w:val="Subtitle"/>
      </w:pPr>
    </w:p>
    <w:p w14:paraId="16AA6871" w14:textId="77777777" w:rsidR="00B463A9" w:rsidRDefault="00B463A9" w:rsidP="00C6554A">
      <w:pPr>
        <w:pStyle w:val="ContactInfo"/>
      </w:pPr>
      <w:r>
        <w:t>Date of Evaluation:</w:t>
      </w:r>
    </w:p>
    <w:p w14:paraId="0F8CA4A1" w14:textId="6F79D707" w:rsidR="00B463A9" w:rsidRDefault="00B463A9" w:rsidP="00C6554A">
      <w:pPr>
        <w:pStyle w:val="ContactInfo"/>
      </w:pPr>
      <w:r>
        <w:t>Evaluator(s):</w:t>
      </w:r>
      <w:r w:rsidR="00666E79">
        <w:t xml:space="preserve"> Rachana BS, Deepthi Bargav</w:t>
      </w:r>
    </w:p>
    <w:p w14:paraId="18E042CB" w14:textId="3376CBEB" w:rsidR="000941DC" w:rsidRDefault="00C6554A" w:rsidP="00C6554A">
      <w:pPr>
        <w:pStyle w:val="ContactInfo"/>
      </w:pPr>
      <w:r>
        <w:t xml:space="preserve"> </w:t>
      </w:r>
      <w:r w:rsidR="00B463A9">
        <w:t>Submission ID:</w:t>
      </w:r>
      <w:r w:rsidR="00666E79">
        <w:t xml:space="preserve"> 1128</w:t>
      </w:r>
    </w:p>
    <w:p w14:paraId="61879139" w14:textId="4251AC4E" w:rsidR="00B463A9" w:rsidRDefault="00B463A9" w:rsidP="00C6554A">
      <w:pPr>
        <w:pStyle w:val="ContactInfo"/>
      </w:pPr>
      <w:r>
        <w:t xml:space="preserve">Automated </w:t>
      </w:r>
      <w:r w:rsidR="00CC58E1">
        <w:t>submission score</w:t>
      </w:r>
      <w:r>
        <w:t xml:space="preserve">: </w:t>
      </w:r>
      <w:r w:rsidR="0034475F">
        <w:t>10</w:t>
      </w:r>
    </w:p>
    <w:tbl>
      <w:tblPr>
        <w:tblStyle w:val="TableGrid"/>
        <w:tblW w:w="0" w:type="auto"/>
        <w:tblLook w:val="04A0" w:firstRow="1" w:lastRow="0" w:firstColumn="1" w:lastColumn="0" w:noHBand="0" w:noVBand="1"/>
      </w:tblPr>
      <w:tblGrid>
        <w:gridCol w:w="931"/>
        <w:gridCol w:w="3464"/>
        <w:gridCol w:w="2185"/>
        <w:gridCol w:w="2050"/>
      </w:tblGrid>
      <w:tr w:rsidR="00D01328" w14:paraId="64FB1370" w14:textId="77777777" w:rsidTr="00D01328">
        <w:tc>
          <w:tcPr>
            <w:tcW w:w="931" w:type="dxa"/>
          </w:tcPr>
          <w:p w14:paraId="6E6F2E59" w14:textId="77777777" w:rsidR="00D01328" w:rsidRDefault="00D01328" w:rsidP="00C6554A">
            <w:pPr>
              <w:pStyle w:val="ContactInfo"/>
            </w:pPr>
            <w:r>
              <w:t>SNo</w:t>
            </w:r>
          </w:p>
        </w:tc>
        <w:tc>
          <w:tcPr>
            <w:tcW w:w="3464" w:type="dxa"/>
          </w:tcPr>
          <w:p w14:paraId="3A520CE9" w14:textId="77777777" w:rsidR="00D01328" w:rsidRDefault="00D01328" w:rsidP="00C6554A">
            <w:pPr>
              <w:pStyle w:val="ContactInfo"/>
            </w:pPr>
            <w:r>
              <w:t>Name</w:t>
            </w:r>
          </w:p>
        </w:tc>
        <w:tc>
          <w:tcPr>
            <w:tcW w:w="2185" w:type="dxa"/>
          </w:tcPr>
          <w:p w14:paraId="78C614CB" w14:textId="77777777" w:rsidR="00D01328" w:rsidRDefault="00D01328" w:rsidP="00C6554A">
            <w:pPr>
              <w:pStyle w:val="ContactInfo"/>
            </w:pPr>
            <w:r>
              <w:t>USN</w:t>
            </w:r>
          </w:p>
        </w:tc>
        <w:tc>
          <w:tcPr>
            <w:tcW w:w="2050" w:type="dxa"/>
          </w:tcPr>
          <w:p w14:paraId="62189AE4" w14:textId="77777777" w:rsidR="00D01328" w:rsidRDefault="00D01328" w:rsidP="00C6554A">
            <w:pPr>
              <w:pStyle w:val="ContactInfo"/>
            </w:pPr>
            <w:r>
              <w:t>Class/Section</w:t>
            </w:r>
          </w:p>
        </w:tc>
      </w:tr>
      <w:tr w:rsidR="00D01328" w14:paraId="53764163" w14:textId="77777777" w:rsidTr="00D01328">
        <w:tc>
          <w:tcPr>
            <w:tcW w:w="931" w:type="dxa"/>
          </w:tcPr>
          <w:p w14:paraId="0F259E23" w14:textId="2B9408EE" w:rsidR="00D01328" w:rsidRDefault="00CA31F1" w:rsidP="00C6554A">
            <w:pPr>
              <w:pStyle w:val="ContactInfo"/>
            </w:pPr>
            <w:r>
              <w:t>1</w:t>
            </w:r>
          </w:p>
        </w:tc>
        <w:tc>
          <w:tcPr>
            <w:tcW w:w="3464" w:type="dxa"/>
          </w:tcPr>
          <w:p w14:paraId="31304E27" w14:textId="5CCB42F2" w:rsidR="00CA31F1" w:rsidRDefault="00CA31F1" w:rsidP="00CA31F1">
            <w:pPr>
              <w:pStyle w:val="ContactInfo"/>
            </w:pPr>
            <w:r>
              <w:t>Tushar Raj</w:t>
            </w:r>
          </w:p>
        </w:tc>
        <w:tc>
          <w:tcPr>
            <w:tcW w:w="2185" w:type="dxa"/>
          </w:tcPr>
          <w:p w14:paraId="2532F2CE" w14:textId="1F0695C1" w:rsidR="00D01328" w:rsidRDefault="00CA31F1" w:rsidP="00C6554A">
            <w:pPr>
              <w:pStyle w:val="ContactInfo"/>
            </w:pPr>
            <w:r>
              <w:t>pes1201700221</w:t>
            </w:r>
          </w:p>
        </w:tc>
        <w:tc>
          <w:tcPr>
            <w:tcW w:w="2050" w:type="dxa"/>
          </w:tcPr>
          <w:p w14:paraId="2E998B00" w14:textId="18A1F822" w:rsidR="00D01328" w:rsidRDefault="00CA31F1" w:rsidP="00C6554A">
            <w:pPr>
              <w:pStyle w:val="ContactInfo"/>
            </w:pPr>
            <w:r>
              <w:t>A</w:t>
            </w:r>
          </w:p>
        </w:tc>
      </w:tr>
      <w:tr w:rsidR="00D01328" w14:paraId="7F444A54" w14:textId="77777777" w:rsidTr="00D01328">
        <w:tc>
          <w:tcPr>
            <w:tcW w:w="931" w:type="dxa"/>
          </w:tcPr>
          <w:p w14:paraId="7AB74A41" w14:textId="69274D21" w:rsidR="00D01328" w:rsidRDefault="00CA31F1" w:rsidP="00C6554A">
            <w:pPr>
              <w:pStyle w:val="ContactInfo"/>
            </w:pPr>
            <w:r>
              <w:t>2</w:t>
            </w:r>
          </w:p>
        </w:tc>
        <w:tc>
          <w:tcPr>
            <w:tcW w:w="3464" w:type="dxa"/>
          </w:tcPr>
          <w:p w14:paraId="64A890E7" w14:textId="38090CA6" w:rsidR="00D01328" w:rsidRDefault="00CA31F1" w:rsidP="00C6554A">
            <w:pPr>
              <w:pStyle w:val="ContactInfo"/>
            </w:pPr>
            <w:r>
              <w:t>Sagar Ratan Garg</w:t>
            </w:r>
          </w:p>
        </w:tc>
        <w:tc>
          <w:tcPr>
            <w:tcW w:w="2185" w:type="dxa"/>
          </w:tcPr>
          <w:p w14:paraId="31CBE056" w14:textId="3933E3F0" w:rsidR="00D01328" w:rsidRDefault="00CA31F1" w:rsidP="00C6554A">
            <w:pPr>
              <w:pStyle w:val="ContactInfo"/>
            </w:pPr>
            <w:r>
              <w:t>pes</w:t>
            </w:r>
            <w:r w:rsidRPr="00CA31F1">
              <w:t>1201700913</w:t>
            </w:r>
          </w:p>
        </w:tc>
        <w:tc>
          <w:tcPr>
            <w:tcW w:w="2050" w:type="dxa"/>
          </w:tcPr>
          <w:p w14:paraId="756A04BA" w14:textId="2CD79692" w:rsidR="00D01328" w:rsidRDefault="00CA31F1" w:rsidP="00C6554A">
            <w:pPr>
              <w:pStyle w:val="ContactInfo"/>
            </w:pPr>
            <w:r>
              <w:t>B</w:t>
            </w:r>
          </w:p>
        </w:tc>
      </w:tr>
      <w:tr w:rsidR="00D01328" w14:paraId="69958E8F" w14:textId="77777777" w:rsidTr="00D01328">
        <w:tc>
          <w:tcPr>
            <w:tcW w:w="931" w:type="dxa"/>
          </w:tcPr>
          <w:p w14:paraId="79E474F8" w14:textId="23C6CD72" w:rsidR="00D01328" w:rsidRDefault="00CA31F1" w:rsidP="00C6554A">
            <w:pPr>
              <w:pStyle w:val="ContactInfo"/>
            </w:pPr>
            <w:r>
              <w:t>3</w:t>
            </w:r>
          </w:p>
        </w:tc>
        <w:tc>
          <w:tcPr>
            <w:tcW w:w="3464" w:type="dxa"/>
          </w:tcPr>
          <w:p w14:paraId="4C68430E" w14:textId="7B0C95B1" w:rsidR="00D01328" w:rsidRDefault="00CA31F1" w:rsidP="00C6554A">
            <w:pPr>
              <w:pStyle w:val="ContactInfo"/>
            </w:pPr>
            <w:r>
              <w:t>Kashish Oberoi</w:t>
            </w:r>
          </w:p>
        </w:tc>
        <w:tc>
          <w:tcPr>
            <w:tcW w:w="2185" w:type="dxa"/>
          </w:tcPr>
          <w:p w14:paraId="56E15EC1" w14:textId="3BAAB9E3" w:rsidR="00D01328" w:rsidRDefault="00CA31F1" w:rsidP="00C6554A">
            <w:pPr>
              <w:pStyle w:val="ContactInfo"/>
            </w:pPr>
            <w:r>
              <w:t>pes</w:t>
            </w:r>
            <w:r w:rsidRPr="00CA31F1">
              <w:t>1201700113</w:t>
            </w:r>
          </w:p>
        </w:tc>
        <w:tc>
          <w:tcPr>
            <w:tcW w:w="2050" w:type="dxa"/>
          </w:tcPr>
          <w:p w14:paraId="1EFCF6D2" w14:textId="65B82ED6" w:rsidR="00D01328" w:rsidRDefault="00CA31F1" w:rsidP="00C6554A">
            <w:pPr>
              <w:pStyle w:val="ContactInfo"/>
            </w:pPr>
            <w:r>
              <w:t>B</w:t>
            </w:r>
          </w:p>
        </w:tc>
      </w:tr>
      <w:tr w:rsidR="00D01328" w14:paraId="6EC12978" w14:textId="77777777" w:rsidTr="00D01328">
        <w:tc>
          <w:tcPr>
            <w:tcW w:w="931" w:type="dxa"/>
          </w:tcPr>
          <w:p w14:paraId="298AED9A" w14:textId="1CC45BD1" w:rsidR="00D01328" w:rsidRDefault="00CA31F1" w:rsidP="00C6554A">
            <w:pPr>
              <w:pStyle w:val="ContactInfo"/>
            </w:pPr>
            <w:r>
              <w:t>4</w:t>
            </w:r>
          </w:p>
        </w:tc>
        <w:tc>
          <w:tcPr>
            <w:tcW w:w="3464" w:type="dxa"/>
          </w:tcPr>
          <w:p w14:paraId="51C9E4C4" w14:textId="6EF2C552" w:rsidR="00D01328" w:rsidRDefault="00CA31F1" w:rsidP="00C6554A">
            <w:pPr>
              <w:pStyle w:val="ContactInfo"/>
            </w:pPr>
            <w:r>
              <w:t>Vivek Aditya</w:t>
            </w:r>
          </w:p>
        </w:tc>
        <w:tc>
          <w:tcPr>
            <w:tcW w:w="2185" w:type="dxa"/>
          </w:tcPr>
          <w:p w14:paraId="495A1968" w14:textId="0A73D002" w:rsidR="00D01328" w:rsidRDefault="0034475F" w:rsidP="00C6554A">
            <w:pPr>
              <w:pStyle w:val="ContactInfo"/>
            </w:pPr>
            <w:r>
              <w:t>pes</w:t>
            </w:r>
            <w:r w:rsidRPr="0034475F">
              <w:t>1201701125</w:t>
            </w:r>
          </w:p>
        </w:tc>
        <w:tc>
          <w:tcPr>
            <w:tcW w:w="2050" w:type="dxa"/>
          </w:tcPr>
          <w:p w14:paraId="208D7B55" w14:textId="65E9B2BD" w:rsidR="00D01328" w:rsidRDefault="00CA31F1" w:rsidP="00C6554A">
            <w:pPr>
              <w:pStyle w:val="ContactInfo"/>
            </w:pPr>
            <w:r>
              <w:t>B</w:t>
            </w:r>
          </w:p>
        </w:tc>
      </w:tr>
    </w:tbl>
    <w:p w14:paraId="0360C647" w14:textId="77777777" w:rsidR="00C6554A" w:rsidRDefault="00C6554A" w:rsidP="00C6554A">
      <w:pPr>
        <w:pStyle w:val="ContactInfo"/>
      </w:pPr>
      <w:r>
        <w:br w:type="page"/>
      </w:r>
    </w:p>
    <w:p w14:paraId="72B724D2" w14:textId="770C89F1" w:rsidR="00CA31F1" w:rsidRPr="00CA31F1" w:rsidRDefault="00615801" w:rsidP="00CA31F1">
      <w:pPr>
        <w:pStyle w:val="Heading1"/>
      </w:pPr>
      <w:r>
        <w:lastRenderedPageBreak/>
        <w:t>Introduction</w:t>
      </w:r>
    </w:p>
    <w:p w14:paraId="4F1032D7" w14:textId="77777777" w:rsidR="00CA31F1" w:rsidRPr="00CA31F1" w:rsidRDefault="00CA31F1" w:rsidP="00CA31F1">
      <w:pPr>
        <w:pStyle w:val="ListBullet"/>
        <w:numPr>
          <w:ilvl w:val="0"/>
          <w:numId w:val="1"/>
        </w:numPr>
      </w:pPr>
      <w:r w:rsidRPr="00CA31F1">
        <w:t>The app serves the purpose of basic back-end for online cab service. The app is based on containers and is deployed using flask servers and uses microservice architecture for its deployment. The main component of this app is the DB service which is fault tolerant and is capable of providing very responsive read and write operations.</w:t>
      </w:r>
    </w:p>
    <w:p w14:paraId="3B7B338E" w14:textId="77777777" w:rsidR="00CA31F1" w:rsidRDefault="00CA31F1" w:rsidP="00CA31F1">
      <w:pPr>
        <w:pStyle w:val="ListBullet"/>
        <w:numPr>
          <w:ilvl w:val="0"/>
          <w:numId w:val="1"/>
        </w:numPr>
      </w:pPr>
      <w:r w:rsidRPr="00CA31F1">
        <w:t>Below is a list of main services provided by our Ride-Share App:</w:t>
      </w:r>
    </w:p>
    <w:p w14:paraId="524BFD7C" w14:textId="5D7FF3F1" w:rsidR="0034475F" w:rsidRDefault="0034475F" w:rsidP="0034475F">
      <w:pPr>
        <w:pStyle w:val="ListBullet"/>
        <w:numPr>
          <w:ilvl w:val="0"/>
          <w:numId w:val="19"/>
        </w:numPr>
      </w:pPr>
      <w:r w:rsidRPr="00CA31F1">
        <w:t>Create and delete users</w:t>
      </w:r>
    </w:p>
    <w:p w14:paraId="74E00C45" w14:textId="5243A748" w:rsidR="0034475F" w:rsidRDefault="0034475F" w:rsidP="0034475F">
      <w:pPr>
        <w:pStyle w:val="ListBullet"/>
        <w:numPr>
          <w:ilvl w:val="0"/>
          <w:numId w:val="19"/>
        </w:numPr>
      </w:pPr>
      <w:r w:rsidRPr="00CA31F1">
        <w:t>Display all the users</w:t>
      </w:r>
    </w:p>
    <w:p w14:paraId="08754482" w14:textId="624C9E38" w:rsidR="0034475F" w:rsidRDefault="0034475F" w:rsidP="0034475F">
      <w:pPr>
        <w:pStyle w:val="ListBullet"/>
        <w:numPr>
          <w:ilvl w:val="0"/>
          <w:numId w:val="19"/>
        </w:numPr>
      </w:pPr>
      <w:r w:rsidRPr="00CA31F1">
        <w:t>Create rides</w:t>
      </w:r>
    </w:p>
    <w:p w14:paraId="305EC42E" w14:textId="454E7CA1" w:rsidR="0034475F" w:rsidRDefault="0034475F" w:rsidP="0034475F">
      <w:pPr>
        <w:pStyle w:val="ListBullet"/>
        <w:numPr>
          <w:ilvl w:val="0"/>
          <w:numId w:val="19"/>
        </w:numPr>
      </w:pPr>
      <w:r w:rsidRPr="00CA31F1">
        <w:t>Join a user to a list of upcoming rides</w:t>
      </w:r>
    </w:p>
    <w:p w14:paraId="378BD3E6" w14:textId="0A4CEF68" w:rsidR="0034475F" w:rsidRDefault="0034475F" w:rsidP="0034475F">
      <w:pPr>
        <w:pStyle w:val="ListBullet"/>
        <w:numPr>
          <w:ilvl w:val="0"/>
          <w:numId w:val="19"/>
        </w:numPr>
      </w:pPr>
      <w:r w:rsidRPr="00CA31F1">
        <w:t>Get ride details by their id</w:t>
      </w:r>
    </w:p>
    <w:p w14:paraId="44891BE2" w14:textId="588B6951" w:rsidR="0034475F" w:rsidRDefault="0034475F" w:rsidP="0034475F">
      <w:pPr>
        <w:pStyle w:val="ListBullet"/>
        <w:numPr>
          <w:ilvl w:val="0"/>
          <w:numId w:val="19"/>
        </w:numPr>
      </w:pPr>
      <w:r w:rsidRPr="00CA31F1">
        <w:t>Get all the rides between a given source and destination</w:t>
      </w:r>
    </w:p>
    <w:p w14:paraId="1F4C0E0C" w14:textId="42FAE4D3" w:rsidR="00CA31F1" w:rsidRPr="00CA31F1" w:rsidRDefault="0034475F" w:rsidP="0034475F">
      <w:pPr>
        <w:pStyle w:val="ListBullet"/>
        <w:numPr>
          <w:ilvl w:val="0"/>
          <w:numId w:val="19"/>
        </w:numPr>
      </w:pPr>
      <w:r w:rsidRPr="00CA31F1">
        <w:t xml:space="preserve">And various other </w:t>
      </w:r>
      <w:r>
        <w:t>DB</w:t>
      </w:r>
      <w:r w:rsidRPr="00CA31F1">
        <w:t xml:space="preserve"> related services</w:t>
      </w:r>
    </w:p>
    <w:p w14:paraId="43C39576" w14:textId="77777777" w:rsidR="00CA31F1" w:rsidRDefault="00CA31F1" w:rsidP="00CA31F1">
      <w:pPr>
        <w:pStyle w:val="ListBullet"/>
        <w:numPr>
          <w:ilvl w:val="0"/>
          <w:numId w:val="1"/>
        </w:numPr>
      </w:pPr>
      <w:r w:rsidRPr="00CA31F1">
        <w:t>To provide all these services the app is basically divided into three components:</w:t>
      </w:r>
    </w:p>
    <w:p w14:paraId="1CC95D9C" w14:textId="70F82455" w:rsidR="0034475F" w:rsidRDefault="0034475F" w:rsidP="0034475F">
      <w:pPr>
        <w:pStyle w:val="ListBullet"/>
        <w:numPr>
          <w:ilvl w:val="0"/>
          <w:numId w:val="20"/>
        </w:numPr>
      </w:pPr>
      <w:r w:rsidRPr="00CA31F1">
        <w:t>Users API</w:t>
      </w:r>
    </w:p>
    <w:p w14:paraId="7A96D4AD" w14:textId="386F8FA6" w:rsidR="0034475F" w:rsidRDefault="0034475F" w:rsidP="0034475F">
      <w:pPr>
        <w:pStyle w:val="ListBullet"/>
        <w:numPr>
          <w:ilvl w:val="0"/>
          <w:numId w:val="20"/>
        </w:numPr>
      </w:pPr>
      <w:r w:rsidRPr="00CA31F1">
        <w:t>Rides API</w:t>
      </w:r>
    </w:p>
    <w:p w14:paraId="6CF2C7C3" w14:textId="710AE220" w:rsidR="00CA31F1" w:rsidRPr="00CA31F1" w:rsidRDefault="0034475F" w:rsidP="0034475F">
      <w:pPr>
        <w:pStyle w:val="ListBullet"/>
        <w:numPr>
          <w:ilvl w:val="0"/>
          <w:numId w:val="20"/>
        </w:numPr>
      </w:pPr>
      <w:r w:rsidRPr="00CA31F1">
        <w:t>DataBase As A Service component (DBAAS)</w:t>
      </w:r>
    </w:p>
    <w:p w14:paraId="38E68791" w14:textId="1944B678" w:rsidR="00CA31F1" w:rsidRPr="00CA31F1" w:rsidRDefault="00CA31F1" w:rsidP="00CA31F1">
      <w:pPr>
        <w:pStyle w:val="ListBullet"/>
        <w:numPr>
          <w:ilvl w:val="0"/>
          <w:numId w:val="1"/>
        </w:numPr>
      </w:pPr>
      <w:r w:rsidRPr="00CA31F1">
        <w:t xml:space="preserve">The users </w:t>
      </w:r>
      <w:r w:rsidR="0034475F" w:rsidRPr="00CA31F1">
        <w:t>API</w:t>
      </w:r>
      <w:r w:rsidRPr="00CA31F1">
        <w:t xml:space="preserve"> provides all the endpoints required for managing users. All the </w:t>
      </w:r>
      <w:r w:rsidR="0034475F" w:rsidRPr="00CA31F1">
        <w:t>APIs</w:t>
      </w:r>
      <w:r w:rsidRPr="00CA31F1">
        <w:t xml:space="preserve"> make internal calls to read and write </w:t>
      </w:r>
      <w:r w:rsidR="0034475F" w:rsidRPr="00CA31F1">
        <w:t>API</w:t>
      </w:r>
      <w:r w:rsidRPr="00CA31F1">
        <w:t xml:space="preserve"> provided by DBAAS</w:t>
      </w:r>
      <w:r w:rsidR="0034475F">
        <w:t xml:space="preserve"> component as and when required</w:t>
      </w:r>
      <w:r w:rsidRPr="00CA31F1">
        <w:t xml:space="preserve"> to store and retrieve information. </w:t>
      </w:r>
    </w:p>
    <w:p w14:paraId="7EEB85BC" w14:textId="5E9F9BC9" w:rsidR="00CA31F1" w:rsidRDefault="00CA31F1" w:rsidP="00CA31F1">
      <w:pPr>
        <w:pStyle w:val="ListBullet"/>
        <w:numPr>
          <w:ilvl w:val="0"/>
          <w:numId w:val="1"/>
        </w:numPr>
      </w:pPr>
      <w:r w:rsidRPr="00CA31F1">
        <w:t xml:space="preserve">The rides </w:t>
      </w:r>
      <w:r w:rsidR="0034475F" w:rsidRPr="00CA31F1">
        <w:t>API</w:t>
      </w:r>
      <w:r w:rsidRPr="00CA31F1">
        <w:t xml:space="preserve"> provides all the endpoints for managing rides. Similar to users </w:t>
      </w:r>
      <w:r w:rsidR="0034475F" w:rsidRPr="00CA31F1">
        <w:t>API</w:t>
      </w:r>
      <w:r w:rsidRPr="00CA31F1">
        <w:t xml:space="preserve"> it also makes internal calls to read and write </w:t>
      </w:r>
      <w:r w:rsidR="0034475F" w:rsidRPr="00CA31F1">
        <w:t>API</w:t>
      </w:r>
      <w:r w:rsidRPr="00CA31F1">
        <w:t xml:space="preserve"> provided by DBAAS</w:t>
      </w:r>
      <w:r w:rsidR="0034475F">
        <w:t xml:space="preserve"> component as and when required</w:t>
      </w:r>
      <w:r w:rsidRPr="00CA31F1">
        <w:t xml:space="preserve"> to store and retrieve information.</w:t>
      </w:r>
    </w:p>
    <w:p w14:paraId="290333DE" w14:textId="348CA6DA" w:rsidR="00845FCE" w:rsidRPr="00CA31F1" w:rsidRDefault="00845FCE" w:rsidP="00CA31F1">
      <w:pPr>
        <w:pStyle w:val="ListBullet"/>
        <w:numPr>
          <w:ilvl w:val="0"/>
          <w:numId w:val="1"/>
        </w:numPr>
      </w:pPr>
      <w:r w:rsidRPr="00CA31F1">
        <w:t>The DBAAS component is the main part of this app. It is responsible for handling all DB servers. Initially on start-up the DBAAS component creates two DB servers:  master and slave, the master performs all the write operations and the slave performs all the read operations, as they receive requests for these operations from Users and Rides API.</w:t>
      </w:r>
    </w:p>
    <w:p w14:paraId="59CD8BA0" w14:textId="6C9BEAD4" w:rsidR="007F512C" w:rsidRDefault="007F512C" w:rsidP="00CA31F1">
      <w:pPr>
        <w:pStyle w:val="ListBullet"/>
      </w:pPr>
    </w:p>
    <w:p w14:paraId="3F12ED51" w14:textId="424B5C37" w:rsidR="0052248B" w:rsidRDefault="00CA31F1" w:rsidP="00845FCE">
      <w:pPr>
        <w:pStyle w:val="ListBullet"/>
        <w:numPr>
          <w:ilvl w:val="0"/>
          <w:numId w:val="1"/>
        </w:numPr>
      </w:pPr>
      <w:r w:rsidRPr="00CA31F1">
        <w:lastRenderedPageBreak/>
        <w:t>The load-balancer works by scaling the slave DB servers up and down based on the number of read requests the DBAAS component receives.</w:t>
      </w:r>
    </w:p>
    <w:p w14:paraId="38622FAE" w14:textId="7B6F32E7" w:rsidR="007F512C" w:rsidRDefault="00CA31F1" w:rsidP="00845FCE">
      <w:pPr>
        <w:pStyle w:val="ListBullet"/>
        <w:numPr>
          <w:ilvl w:val="0"/>
          <w:numId w:val="1"/>
        </w:numPr>
      </w:pPr>
      <w:r w:rsidRPr="00CA31F1">
        <w:t xml:space="preserve">The fault tolerance nature </w:t>
      </w:r>
      <w:r w:rsidR="007F512C">
        <w:t xml:space="preserve">or high availability </w:t>
      </w:r>
      <w:r w:rsidRPr="00CA31F1">
        <w:t>of service is provided using Apache Zookeeper, a distributed coordination service, which creates znodes for all master and slave workers and keeps a watch on them to handle faults.</w:t>
      </w:r>
    </w:p>
    <w:p w14:paraId="3714D3EB" w14:textId="405B3E7C" w:rsidR="00CA31F1" w:rsidRPr="00514122" w:rsidRDefault="00CA31F1" w:rsidP="007F512C">
      <w:pPr>
        <w:pStyle w:val="ListBullet"/>
        <w:numPr>
          <w:ilvl w:val="0"/>
          <w:numId w:val="1"/>
        </w:numPr>
      </w:pPr>
      <w:r w:rsidRPr="00CA31F1">
        <w:t xml:space="preserve"> All the master and the slave workers communicate with the orchestration service and with each-other using AMQP 0-9-1 protocol implemented using RabbitMQ.</w:t>
      </w:r>
    </w:p>
    <w:p w14:paraId="19AE3CA4" w14:textId="4B3DDB9D" w:rsidR="00B10A5D" w:rsidRPr="00B10A5D" w:rsidRDefault="00615801" w:rsidP="00B10A5D">
      <w:pPr>
        <w:pStyle w:val="Heading2"/>
      </w:pPr>
      <w:r>
        <w:t>Related work</w:t>
      </w:r>
    </w:p>
    <w:p w14:paraId="181250BE" w14:textId="77777777" w:rsidR="00B10A5D" w:rsidRPr="00B10A5D" w:rsidRDefault="004E517C" w:rsidP="00800743">
      <w:pPr>
        <w:numPr>
          <w:ilvl w:val="0"/>
          <w:numId w:val="21"/>
        </w:numPr>
        <w:spacing w:after="0" w:line="254" w:lineRule="auto"/>
        <w:rPr>
          <w:color w:val="000000"/>
          <w:sz w:val="28"/>
          <w:szCs w:val="28"/>
        </w:rPr>
      </w:pPr>
      <w:hyperlink r:id="rId9" w:history="1">
        <w:r w:rsidR="00B10A5D">
          <w:rPr>
            <w:rStyle w:val="Hyperlink"/>
          </w:rPr>
          <w:t>https://www.rabbitmq.com/getstarted.html</w:t>
        </w:r>
      </w:hyperlink>
    </w:p>
    <w:p w14:paraId="196B0A03" w14:textId="11B05514" w:rsidR="00800743" w:rsidRPr="00B8648E" w:rsidRDefault="004E517C" w:rsidP="00800743">
      <w:pPr>
        <w:numPr>
          <w:ilvl w:val="0"/>
          <w:numId w:val="21"/>
        </w:numPr>
        <w:spacing w:after="0" w:line="254" w:lineRule="auto"/>
        <w:rPr>
          <w:color w:val="000000"/>
          <w:sz w:val="28"/>
          <w:szCs w:val="28"/>
        </w:rPr>
      </w:pPr>
      <w:hyperlink r:id="rId10" w:history="1">
        <w:r w:rsidR="00800743">
          <w:rPr>
            <w:rStyle w:val="Hyperlink"/>
            <w:color w:val="835E00"/>
          </w:rPr>
          <w:t>https://www.rabbitmq.com/tutorials/amqp-concepts.html</w:t>
        </w:r>
      </w:hyperlink>
    </w:p>
    <w:p w14:paraId="3A6BC21F" w14:textId="59ABE11F" w:rsidR="00800743" w:rsidRPr="00800743" w:rsidRDefault="004E517C" w:rsidP="00800743">
      <w:pPr>
        <w:numPr>
          <w:ilvl w:val="0"/>
          <w:numId w:val="21"/>
        </w:numPr>
        <w:spacing w:after="0" w:line="254" w:lineRule="auto"/>
        <w:rPr>
          <w:color w:val="000000"/>
          <w:sz w:val="28"/>
          <w:szCs w:val="28"/>
        </w:rPr>
      </w:pPr>
      <w:hyperlink r:id="rId11" w:history="1">
        <w:r w:rsidR="00800743">
          <w:rPr>
            <w:rStyle w:val="Hyperlink"/>
          </w:rPr>
          <w:t>https://pika.readthedocs.io/en/stable/</w:t>
        </w:r>
      </w:hyperlink>
    </w:p>
    <w:p w14:paraId="31E848FD" w14:textId="42115050" w:rsidR="00800743" w:rsidRPr="00800743" w:rsidRDefault="004E517C" w:rsidP="00800743">
      <w:pPr>
        <w:numPr>
          <w:ilvl w:val="0"/>
          <w:numId w:val="21"/>
        </w:numPr>
        <w:spacing w:after="0" w:line="254" w:lineRule="auto"/>
        <w:rPr>
          <w:color w:val="000000"/>
          <w:sz w:val="28"/>
          <w:szCs w:val="28"/>
        </w:rPr>
      </w:pPr>
      <w:hyperlink r:id="rId12" w:history="1">
        <w:r w:rsidR="00800743">
          <w:rPr>
            <w:rStyle w:val="Hyperlink"/>
          </w:rPr>
          <w:t>https://docker-py.readthedocs.io/en/stable/index.html</w:t>
        </w:r>
      </w:hyperlink>
    </w:p>
    <w:p w14:paraId="2D42E601" w14:textId="2A1323A6" w:rsidR="00800743" w:rsidRPr="00800743" w:rsidRDefault="004E517C" w:rsidP="00800743">
      <w:pPr>
        <w:numPr>
          <w:ilvl w:val="0"/>
          <w:numId w:val="21"/>
        </w:numPr>
        <w:spacing w:after="0" w:line="254" w:lineRule="auto"/>
        <w:rPr>
          <w:color w:val="000000"/>
          <w:sz w:val="28"/>
          <w:szCs w:val="28"/>
        </w:rPr>
      </w:pPr>
      <w:hyperlink r:id="rId13" w:history="1">
        <w:r w:rsidR="00800743">
          <w:rPr>
            <w:rStyle w:val="Hyperlink"/>
          </w:rPr>
          <w:t>https://zookeeper.apache.org/doc/r3.4.6/zookeeperProgrammers.html</w:t>
        </w:r>
      </w:hyperlink>
    </w:p>
    <w:p w14:paraId="3B4B6109" w14:textId="7460B179" w:rsidR="00800743" w:rsidRDefault="004E517C" w:rsidP="00800743">
      <w:pPr>
        <w:numPr>
          <w:ilvl w:val="0"/>
          <w:numId w:val="21"/>
        </w:numPr>
        <w:spacing w:after="0" w:line="254" w:lineRule="auto"/>
        <w:rPr>
          <w:color w:val="000000"/>
          <w:sz w:val="28"/>
          <w:szCs w:val="28"/>
        </w:rPr>
      </w:pPr>
      <w:hyperlink r:id="rId14" w:history="1">
        <w:r w:rsidR="00800743">
          <w:rPr>
            <w:rStyle w:val="Hyperlink"/>
          </w:rPr>
          <w:t>https://kazoo.readthedocs.io/en/latest/</w:t>
        </w:r>
      </w:hyperlink>
    </w:p>
    <w:p w14:paraId="2302345B" w14:textId="77777777" w:rsidR="00615801" w:rsidRDefault="00615801"/>
    <w:p w14:paraId="0587B1CB" w14:textId="086879D5" w:rsidR="00800743" w:rsidRPr="00800743" w:rsidRDefault="00615801" w:rsidP="0052248B">
      <w:pPr>
        <w:pStyle w:val="Heading2"/>
      </w:pPr>
      <w:r>
        <w:t>DESIGN</w:t>
      </w:r>
    </w:p>
    <w:p w14:paraId="601AE990" w14:textId="5FC56C4D" w:rsidR="0016308D" w:rsidRDefault="00800743" w:rsidP="0016308D">
      <w:pPr>
        <w:pStyle w:val="ListBullet"/>
        <w:numPr>
          <w:ilvl w:val="0"/>
          <w:numId w:val="23"/>
        </w:numPr>
      </w:pPr>
      <w:r>
        <w:t>Ou</w:t>
      </w:r>
      <w:r w:rsidR="0016308D">
        <w:t>r</w:t>
      </w:r>
      <w:r>
        <w:t xml:space="preserve"> APP has basically six components: </w:t>
      </w:r>
    </w:p>
    <w:p w14:paraId="614E2577" w14:textId="1081306D" w:rsidR="0016308D" w:rsidRDefault="0016308D" w:rsidP="0016308D">
      <w:pPr>
        <w:pStyle w:val="ListBullet"/>
        <w:numPr>
          <w:ilvl w:val="0"/>
          <w:numId w:val="22"/>
        </w:numPr>
      </w:pPr>
      <w:r>
        <w:t>Users</w:t>
      </w:r>
    </w:p>
    <w:p w14:paraId="472B90C0" w14:textId="17EFFFEC" w:rsidR="0016308D" w:rsidRDefault="0016308D" w:rsidP="0016308D">
      <w:pPr>
        <w:pStyle w:val="ListBullet"/>
        <w:numPr>
          <w:ilvl w:val="0"/>
          <w:numId w:val="22"/>
        </w:numPr>
      </w:pPr>
      <w:r>
        <w:t>Rides</w:t>
      </w:r>
    </w:p>
    <w:p w14:paraId="6D39CC1C" w14:textId="466BCA29" w:rsidR="0016308D" w:rsidRDefault="0016308D" w:rsidP="0016308D">
      <w:pPr>
        <w:pStyle w:val="ListBullet"/>
        <w:numPr>
          <w:ilvl w:val="0"/>
          <w:numId w:val="22"/>
        </w:numPr>
      </w:pPr>
      <w:r>
        <w:t>DBAAS orchestrator</w:t>
      </w:r>
    </w:p>
    <w:p w14:paraId="75A5034A" w14:textId="685E26A2" w:rsidR="0016308D" w:rsidRDefault="0016308D" w:rsidP="0016308D">
      <w:pPr>
        <w:pStyle w:val="ListBullet"/>
        <w:numPr>
          <w:ilvl w:val="0"/>
          <w:numId w:val="22"/>
        </w:numPr>
      </w:pPr>
      <w:r>
        <w:t>Workers</w:t>
      </w:r>
    </w:p>
    <w:p w14:paraId="7EFD108E" w14:textId="41A2FD5F" w:rsidR="0016308D" w:rsidRDefault="0016308D" w:rsidP="0016308D">
      <w:pPr>
        <w:pStyle w:val="ListBullet"/>
        <w:numPr>
          <w:ilvl w:val="0"/>
          <w:numId w:val="22"/>
        </w:numPr>
      </w:pPr>
      <w:r>
        <w:t>Zookeeper</w:t>
      </w:r>
    </w:p>
    <w:p w14:paraId="30375D37" w14:textId="04F1F336" w:rsidR="0016308D" w:rsidRDefault="0016308D" w:rsidP="0016308D">
      <w:pPr>
        <w:pStyle w:val="ListBullet"/>
        <w:numPr>
          <w:ilvl w:val="0"/>
          <w:numId w:val="22"/>
        </w:numPr>
      </w:pPr>
      <w:r>
        <w:t>RabbitMQ</w:t>
      </w:r>
    </w:p>
    <w:p w14:paraId="0188AA76" w14:textId="1C2FDF87" w:rsidR="00800743" w:rsidRDefault="00800743" w:rsidP="0016308D">
      <w:pPr>
        <w:pStyle w:val="ListParagraph"/>
        <w:numPr>
          <w:ilvl w:val="0"/>
          <w:numId w:val="23"/>
        </w:numPr>
      </w:pPr>
      <w:r>
        <w:t xml:space="preserve">The Users and Rides component </w:t>
      </w:r>
      <w:r w:rsidR="0016308D">
        <w:t xml:space="preserve">act as first layer in handling all the requests made to our app. They perform all the primary checks regarding the request body and then perform internal calls to read and write APIs of </w:t>
      </w:r>
      <w:r w:rsidR="009636C3">
        <w:t>DBAAS orchestrator. Both of these services run in their separate container managed using Docker services.</w:t>
      </w:r>
    </w:p>
    <w:p w14:paraId="0FEDC6AF" w14:textId="27FEF2D5" w:rsidR="009636C3" w:rsidRDefault="009636C3" w:rsidP="0016308D">
      <w:pPr>
        <w:pStyle w:val="ListParagraph"/>
        <w:numPr>
          <w:ilvl w:val="0"/>
          <w:numId w:val="23"/>
        </w:numPr>
      </w:pPr>
      <w:r>
        <w:t>The DBAAS acts as the DataBase management console for the whole app. On start-up of the app this service only spawns up two workers, one of them working as master and the other as slave. It is also responsible for keeping the response time as low as possible by scaling the slave worker up and down as and when required based on number of requests.</w:t>
      </w:r>
    </w:p>
    <w:p w14:paraId="7AB693DE" w14:textId="43236540" w:rsidR="009636C3" w:rsidRDefault="009636C3" w:rsidP="0016308D">
      <w:pPr>
        <w:pStyle w:val="ListParagraph"/>
        <w:numPr>
          <w:ilvl w:val="0"/>
          <w:numId w:val="23"/>
        </w:numPr>
      </w:pPr>
      <w:r>
        <w:lastRenderedPageBreak/>
        <w:t>Fault tolerance nature or high availability of the workers and the slaves is als</w:t>
      </w:r>
      <w:r w:rsidR="0052248B">
        <w:t>o managed by DBAAS orchestrator</w:t>
      </w:r>
      <w:r w:rsidR="003021D1">
        <w:t xml:space="preserve"> by using Zookeeper using kazoo as their communication client</w:t>
      </w:r>
      <w:r w:rsidR="0052248B">
        <w:t>. Now Zookeeper comes into picture to p</w:t>
      </w:r>
      <w:r w:rsidR="00D047B5">
        <w:t>rovide this property to our app,</w:t>
      </w:r>
      <w:r w:rsidR="0052248B">
        <w:t xml:space="preserve"> </w:t>
      </w:r>
      <w:r w:rsidR="00D047B5">
        <w:t>w</w:t>
      </w:r>
      <w:r w:rsidR="003021D1">
        <w:t>henever</w:t>
      </w:r>
      <w:r w:rsidR="0052248B">
        <w:t xml:space="preserve"> a new worker spawns up, a new znode is created</w:t>
      </w:r>
      <w:r w:rsidR="003021D1">
        <w:t xml:space="preserve"> and is associated with that worker. Now a </w:t>
      </w:r>
      <w:r w:rsidR="00A324B2">
        <w:t>data-</w:t>
      </w:r>
      <w:r w:rsidR="003021D1">
        <w:t xml:space="preserve">watch is </w:t>
      </w:r>
      <w:r w:rsidR="00A324B2">
        <w:t>created on the parent of the znode created handles all the faults.</w:t>
      </w:r>
    </w:p>
    <w:p w14:paraId="48083CDA" w14:textId="4AE19387" w:rsidR="00A324B2" w:rsidRDefault="00A324B2" w:rsidP="0016308D">
      <w:pPr>
        <w:pStyle w:val="ListParagraph"/>
        <w:numPr>
          <w:ilvl w:val="0"/>
          <w:numId w:val="23"/>
        </w:numPr>
      </w:pPr>
      <w:r>
        <w:t>RabbitMQ</w:t>
      </w:r>
      <w:r w:rsidR="00B8648E">
        <w:t xml:space="preserve"> is used as the message broker for our app and is used for establishing communication between workers and orchestrator.</w:t>
      </w:r>
    </w:p>
    <w:p w14:paraId="4AE56EEB" w14:textId="00E0E036" w:rsidR="00B8648E" w:rsidRDefault="00B8648E" w:rsidP="00B8648E">
      <w:pPr>
        <w:pStyle w:val="Heading2"/>
      </w:pPr>
      <w:r>
        <w:t>IMPLEMENTATION</w:t>
      </w:r>
    </w:p>
    <w:p w14:paraId="201F2C76" w14:textId="29279B3A" w:rsidR="00F54182" w:rsidRPr="00F54182" w:rsidRDefault="00F54182" w:rsidP="00A33FC7">
      <w:pPr>
        <w:pStyle w:val="Heading3"/>
        <w:numPr>
          <w:ilvl w:val="0"/>
          <w:numId w:val="24"/>
        </w:numPr>
      </w:pPr>
      <w:r>
        <w:t>RabbitMQ</w:t>
      </w:r>
    </w:p>
    <w:p w14:paraId="444BEA8F" w14:textId="5A353803" w:rsidR="0087518A" w:rsidRPr="0087518A" w:rsidRDefault="0087518A" w:rsidP="0087518A">
      <w:pPr>
        <w:ind w:left="720"/>
      </w:pPr>
      <w:r>
        <w:t xml:space="preserve">The message broker is implemented using AMQP-0-9-1 messaging protocol. Our messaging has basically </w:t>
      </w:r>
      <w:r w:rsidR="003072E6">
        <w:t>3</w:t>
      </w:r>
      <w:r>
        <w:t xml:space="preserve"> queues and 1 fanout exchange. </w:t>
      </w:r>
      <w:r w:rsidR="003072E6">
        <w:t>One random queue is generated per slave worker which gets binded to fanout exchange.</w:t>
      </w:r>
    </w:p>
    <w:p w14:paraId="088653F9" w14:textId="77777777" w:rsidR="003072E6" w:rsidRDefault="0087518A" w:rsidP="003072E6">
      <w:pPr>
        <w:ind w:left="720"/>
      </w:pPr>
      <w:r>
        <w:t xml:space="preserve">The read and write API of DBAAS orchestrator receive requests from Users and Rides </w:t>
      </w:r>
      <w:r w:rsidR="003072E6">
        <w:t xml:space="preserve">microservice, the requests body is then pre-processed and then passed to readQ or writeQ based on whether it is read or write operation. </w:t>
      </w:r>
    </w:p>
    <w:p w14:paraId="61CE5AE1" w14:textId="245036EC" w:rsidR="003072E6" w:rsidRDefault="003072E6" w:rsidP="003072E6">
      <w:pPr>
        <w:ind w:left="720"/>
      </w:pPr>
      <w:r>
        <w:t>The master worker has a consumer consuming messages on writeQ and storing data on the DB persistently.</w:t>
      </w:r>
    </w:p>
    <w:p w14:paraId="3457CFCE" w14:textId="7FF6904E" w:rsidR="003072E6" w:rsidRDefault="009F27FF" w:rsidP="00F54182">
      <w:pPr>
        <w:ind w:left="720"/>
      </w:pPr>
      <w:r>
        <w:t xml:space="preserve">The readQ is a modified RPC implementation using RabbitMQ tutorial 6. DBAAS orchestrator acts as a client and a producer while all the slave workers act as servers and consumers. Since they act as producers and consumers and auto-acknowledgement is </w:t>
      </w:r>
      <w:r w:rsidR="00F54182">
        <w:t xml:space="preserve">disabled readQ messages are automatically load-balanced using Round-Robbin method. </w:t>
      </w:r>
    </w:p>
    <w:p w14:paraId="6471BE78" w14:textId="195C2228" w:rsidR="00F54182" w:rsidRDefault="00D40B0E" w:rsidP="00F54182">
      <w:pPr>
        <w:ind w:left="720"/>
      </w:pPr>
      <w:r>
        <w:t>Eventual</w:t>
      </w:r>
      <w:r w:rsidR="00F54182">
        <w:t xml:space="preserve"> consistency model </w:t>
      </w:r>
      <w:r>
        <w:t xml:space="preserve">used in our app so when the master worker is done with </w:t>
      </w:r>
      <w:r w:rsidR="00E9361F">
        <w:t>write operation it forwards the write request to all slave workers on the fanout exchange.</w:t>
      </w:r>
    </w:p>
    <w:p w14:paraId="6F7ABC76" w14:textId="2B0A39D1" w:rsidR="00A33FC7" w:rsidRDefault="00A33FC7" w:rsidP="00A33FC7">
      <w:pPr>
        <w:pStyle w:val="Heading3"/>
        <w:numPr>
          <w:ilvl w:val="0"/>
          <w:numId w:val="24"/>
        </w:numPr>
      </w:pPr>
      <w:r>
        <w:t>Data Synchronization between Master and Slave workers</w:t>
      </w:r>
    </w:p>
    <w:p w14:paraId="38B3ED4E" w14:textId="16CA9A0A" w:rsidR="00D047B5" w:rsidRPr="00A33FC7" w:rsidRDefault="00A33FC7" w:rsidP="00D047B5">
      <w:pPr>
        <w:ind w:left="720"/>
      </w:pPr>
      <w:r>
        <w:t xml:space="preserve">For data </w:t>
      </w:r>
      <w:r w:rsidR="00D047B5">
        <w:t>synchronization we</w:t>
      </w:r>
      <w:r>
        <w:t xml:space="preserve"> have used a separate data</w:t>
      </w:r>
      <w:r w:rsidR="00D047B5">
        <w:t>base called syncQ. So whenever a write request comes to a master, it stores the request in the syncQ DB with an always increasing id. Now if a new slave comes up, it sends a sync request on the writeQ, the master responds by sending all the write requests stored in syncQ DB and based on id of each sync request sent the slaves update themselves. The slaves also update their own syncQ DB because it might be possible that they can become master later on.</w:t>
      </w:r>
    </w:p>
    <w:p w14:paraId="7E971BE3" w14:textId="729BCF31" w:rsidR="00E9361F" w:rsidRDefault="003E536E" w:rsidP="003E536E">
      <w:pPr>
        <w:pStyle w:val="Heading3"/>
        <w:numPr>
          <w:ilvl w:val="0"/>
          <w:numId w:val="24"/>
        </w:numPr>
      </w:pPr>
      <w:r>
        <w:lastRenderedPageBreak/>
        <w:t>Zookeeper</w:t>
      </w:r>
    </w:p>
    <w:p w14:paraId="5E6892A5" w14:textId="6AF70450" w:rsidR="003E536E" w:rsidRDefault="00D84235" w:rsidP="003E536E">
      <w:pPr>
        <w:ind w:left="720"/>
      </w:pPr>
      <w:r w:rsidRPr="00D84235">
        <w:rPr>
          <w:noProof/>
          <w:lang w:val="en-US"/>
        </w:rPr>
        <w:drawing>
          <wp:anchor distT="0" distB="0" distL="114300" distR="114300" simplePos="0" relativeHeight="251658240" behindDoc="0" locked="0" layoutInCell="1" allowOverlap="1" wp14:anchorId="5E67D3E9" wp14:editId="466B2569">
            <wp:simplePos x="0" y="0"/>
            <wp:positionH relativeFrom="column">
              <wp:posOffset>1703015</wp:posOffset>
            </wp:positionH>
            <wp:positionV relativeFrom="paragraph">
              <wp:posOffset>488978</wp:posOffset>
            </wp:positionV>
            <wp:extent cx="2486025" cy="22479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86025" cy="2247900"/>
                    </a:xfrm>
                    <a:prstGeom prst="rect">
                      <a:avLst/>
                    </a:prstGeom>
                  </pic:spPr>
                </pic:pic>
              </a:graphicData>
            </a:graphic>
          </wp:anchor>
        </w:drawing>
      </w:r>
      <w:r w:rsidR="003B36E1">
        <w:t>We have used Zookeeper for fault tolerance. We have created znode created in three levels</w:t>
      </w:r>
      <w:r w:rsidR="00515F4D">
        <w:t>.</w:t>
      </w:r>
    </w:p>
    <w:p w14:paraId="201FBBEC" w14:textId="7AE2A4E7" w:rsidR="00D84235" w:rsidRDefault="00D84235" w:rsidP="003E536E">
      <w:pPr>
        <w:ind w:left="720"/>
      </w:pPr>
      <w:r>
        <w:t>We have a datawatch at the second level of master and slave. So whenever a master or slave crashes data is changed at the second level, then the datawatch gets activated and creates a new slave or converts a slave to master and creates a new slave. The conversion of slave to master happens by sending a “change_designation” message to all the slaves</w:t>
      </w:r>
      <w:r w:rsidR="008E61E3">
        <w:t xml:space="preserve"> and only the required slave responds as the message contains the </w:t>
      </w:r>
      <w:proofErr w:type="gramStart"/>
      <w:r w:rsidR="008E61E3">
        <w:t>pid</w:t>
      </w:r>
      <w:proofErr w:type="gramEnd"/>
      <w:r w:rsidR="008E61E3">
        <w:t xml:space="preserve"> of the acting slave also.</w:t>
      </w:r>
    </w:p>
    <w:p w14:paraId="63DD1DD0" w14:textId="124688A1" w:rsidR="008E61E3" w:rsidRDefault="008E61E3" w:rsidP="008E61E3">
      <w:pPr>
        <w:pStyle w:val="Heading3"/>
        <w:numPr>
          <w:ilvl w:val="0"/>
          <w:numId w:val="24"/>
        </w:numPr>
      </w:pPr>
      <w:r>
        <w:t>Scaling Up/Down</w:t>
      </w:r>
    </w:p>
    <w:p w14:paraId="704998DA" w14:textId="77777777" w:rsidR="00D91137" w:rsidRDefault="008E61E3" w:rsidP="00D91137">
      <w:pPr>
        <w:ind w:left="720"/>
      </w:pPr>
      <w:r>
        <w:t>A timer runs in the background which gets activated when the first read request is received by the orchestrator and keeps count of all the requests received. The timer resets the read request count after every 2 minutes.</w:t>
      </w:r>
    </w:p>
    <w:p w14:paraId="2F05BEF4" w14:textId="5279CFC4" w:rsidR="00D91137" w:rsidRDefault="008E61E3" w:rsidP="00D91137">
      <w:pPr>
        <w:ind w:left="720"/>
      </w:pPr>
      <w:r>
        <w:t xml:space="preserve">It scales up or down the </w:t>
      </w:r>
      <w:r w:rsidR="00D91137">
        <w:t xml:space="preserve">slave containers based on the following rule: </w:t>
      </w:r>
    </w:p>
    <w:p w14:paraId="3B8FD9A4" w14:textId="77777777" w:rsidR="00D91137" w:rsidRPr="00D91137" w:rsidRDefault="00D91137" w:rsidP="00D91137">
      <w:pPr>
        <w:pStyle w:val="ListParagraph"/>
        <w:numPr>
          <w:ilvl w:val="0"/>
          <w:numId w:val="25"/>
        </w:numPr>
        <w:rPr>
          <w:lang w:val="en-US"/>
        </w:rPr>
      </w:pPr>
      <w:r w:rsidRPr="00D91137">
        <w:rPr>
          <w:lang w:val="en-US"/>
        </w:rPr>
        <w:t>0 – 20 requests – 1 slave container must be running</w:t>
      </w:r>
    </w:p>
    <w:p w14:paraId="189D4C63" w14:textId="77777777" w:rsidR="00D91137" w:rsidRPr="00D91137" w:rsidRDefault="00D91137" w:rsidP="00D91137">
      <w:pPr>
        <w:pStyle w:val="ListParagraph"/>
        <w:numPr>
          <w:ilvl w:val="0"/>
          <w:numId w:val="25"/>
        </w:numPr>
        <w:rPr>
          <w:lang w:val="en-US"/>
        </w:rPr>
      </w:pPr>
      <w:r w:rsidRPr="00D91137">
        <w:rPr>
          <w:lang w:val="en-US"/>
        </w:rPr>
        <w:t>21 – 40 requests – 2 slave containers must be running</w:t>
      </w:r>
    </w:p>
    <w:p w14:paraId="1C743785" w14:textId="65882357" w:rsidR="00D91137" w:rsidRPr="00D91137" w:rsidRDefault="00D91137" w:rsidP="00D91137">
      <w:pPr>
        <w:pStyle w:val="ListParagraph"/>
        <w:numPr>
          <w:ilvl w:val="0"/>
          <w:numId w:val="25"/>
        </w:numPr>
      </w:pPr>
      <w:r w:rsidRPr="00D91137">
        <w:rPr>
          <w:lang w:val="en-US"/>
        </w:rPr>
        <w:t>41 – 60 requests – 3 slave containers must be running</w:t>
      </w:r>
    </w:p>
    <w:p w14:paraId="47A93384" w14:textId="6E356C18" w:rsidR="00615801" w:rsidRDefault="00D91137" w:rsidP="00800743">
      <w:pPr>
        <w:pStyle w:val="ListParagraph"/>
        <w:numPr>
          <w:ilvl w:val="0"/>
          <w:numId w:val="25"/>
        </w:numPr>
      </w:pPr>
      <w:r>
        <w:rPr>
          <w:lang w:val="en-US"/>
        </w:rPr>
        <w:t>And so on</w:t>
      </w:r>
    </w:p>
    <w:p w14:paraId="76F1A3BB" w14:textId="2F2340CF" w:rsidR="00B463A9" w:rsidRDefault="00B463A9" w:rsidP="00615801"/>
    <w:p w14:paraId="745924D7" w14:textId="1AE74B7C" w:rsidR="00800743" w:rsidRDefault="00B463A9" w:rsidP="00800743">
      <w:pPr>
        <w:pStyle w:val="Heading2"/>
      </w:pPr>
      <w:r>
        <w:t>TESTING</w:t>
      </w:r>
    </w:p>
    <w:p w14:paraId="3AEBDCA6" w14:textId="1855E16F" w:rsidR="006D20F1" w:rsidRPr="00B463A9" w:rsidRDefault="00D91137" w:rsidP="00B463A9">
      <w:r>
        <w:t xml:space="preserve">While </w:t>
      </w:r>
      <w:r w:rsidR="00B32661">
        <w:t xml:space="preserve">testing </w:t>
      </w:r>
      <w:proofErr w:type="gramStart"/>
      <w:r>
        <w:t>we</w:t>
      </w:r>
      <w:proofErr w:type="gramEnd"/>
      <w:r>
        <w:t xml:space="preserve"> encountered 204 No Content </w:t>
      </w:r>
      <w:r w:rsidR="00B32661">
        <w:t xml:space="preserve">error, </w:t>
      </w:r>
      <w:r>
        <w:t>even when there existed a ride between given source and destination. This error occurred because we were using different data-types for storing and querying the database. We overcame this issue by changing data-type to int everywhere.</w:t>
      </w:r>
    </w:p>
    <w:p w14:paraId="767A130C" w14:textId="0C009A08" w:rsidR="00B463A9" w:rsidRDefault="00B463A9" w:rsidP="00615801"/>
    <w:p w14:paraId="31B619B2" w14:textId="3204883F" w:rsidR="00B32661" w:rsidRDefault="00B463A9" w:rsidP="00B32661">
      <w:pPr>
        <w:pStyle w:val="Heading2"/>
      </w:pPr>
      <w:r>
        <w:t>CHALLENGES</w:t>
      </w:r>
    </w:p>
    <w:p w14:paraId="72EBB6C5" w14:textId="74A2794B" w:rsidR="00B32661" w:rsidRDefault="00B32661" w:rsidP="00B32661">
      <w:pPr>
        <w:pStyle w:val="ListParagraph"/>
        <w:numPr>
          <w:ilvl w:val="0"/>
          <w:numId w:val="26"/>
        </w:numPr>
      </w:pPr>
      <w:r>
        <w:t>Creating a separate database for each worker, we overcame this by installing mongoDB in the workers image itself.</w:t>
      </w:r>
    </w:p>
    <w:p w14:paraId="47FCCE7C" w14:textId="67674B4F" w:rsidR="00883DFF" w:rsidRDefault="00883DFF" w:rsidP="00B32661">
      <w:pPr>
        <w:pStyle w:val="ListParagraph"/>
        <w:numPr>
          <w:ilvl w:val="0"/>
          <w:numId w:val="26"/>
        </w:numPr>
      </w:pPr>
      <w:r>
        <w:t>Scaling up and down as the respective znodes were not created, we overcame this by creating znodes asynchronously.</w:t>
      </w:r>
    </w:p>
    <w:p w14:paraId="1814329A" w14:textId="02D1DC4B" w:rsidR="00B32661" w:rsidRPr="00B32661" w:rsidRDefault="00B32661" w:rsidP="00B32661">
      <w:pPr>
        <w:pStyle w:val="ListParagraph"/>
        <w:numPr>
          <w:ilvl w:val="0"/>
          <w:numId w:val="26"/>
        </w:numPr>
      </w:pPr>
      <w:r>
        <w:t xml:space="preserve">Converting slave to master was a big challenge as pika is not thread-safe, so we converted a slave to master by sending a message on syncQ containing the </w:t>
      </w:r>
      <w:r w:rsidR="00883DFF">
        <w:t>PID</w:t>
      </w:r>
      <w:r>
        <w:t xml:space="preserve"> of the slave</w:t>
      </w:r>
      <w:r w:rsidR="00883DFF">
        <w:t xml:space="preserve">. When a slave with the same PID receives this message, it calls </w:t>
      </w:r>
      <w:bookmarkStart w:id="5" w:name="_GoBack"/>
      <w:r w:rsidR="00883DFF">
        <w:t xml:space="preserve">change_designation function which converts it from slave to master. </w:t>
      </w:r>
    </w:p>
    <w:bookmarkEnd w:id="5"/>
    <w:p w14:paraId="71C61B87" w14:textId="77777777" w:rsidR="003D5433" w:rsidRPr="003D5433" w:rsidRDefault="003D5433" w:rsidP="003D5433"/>
    <w:p w14:paraId="581AEC46" w14:textId="37DE47D1" w:rsidR="00615801" w:rsidRDefault="00E03DB4" w:rsidP="00615801">
      <w:pPr>
        <w:pStyle w:val="Heading2"/>
      </w:pPr>
      <w:r>
        <w:t>Contributions</w:t>
      </w:r>
    </w:p>
    <w:p w14:paraId="6ED35DB4" w14:textId="27CCD168" w:rsidR="009F7B4A" w:rsidRDefault="009F7B4A" w:rsidP="009F7B4A">
      <w:r>
        <w:t>Tu</w:t>
      </w:r>
      <w:r>
        <w:t>shar Raj: communication with orchestrator</w:t>
      </w:r>
      <w:r w:rsidR="00B11568">
        <w:t xml:space="preserve"> </w:t>
      </w:r>
      <w:r>
        <w:t>(</w:t>
      </w:r>
      <w:r w:rsidR="00B11568">
        <w:t>RabbitMQ, Zookeeper</w:t>
      </w:r>
      <w:r>
        <w:t>), setting up queues and workers, Re</w:t>
      </w:r>
      <w:r w:rsidR="00B11568">
        <w:t>plication/sync of data, clear DB</w:t>
      </w:r>
      <w:r>
        <w:t xml:space="preserve"> API, fixed AWS issues during submission</w:t>
      </w:r>
    </w:p>
    <w:p w14:paraId="3DBEAFF0" w14:textId="77777777" w:rsidR="009F7B4A" w:rsidRDefault="009F7B4A" w:rsidP="009F7B4A">
      <w:r>
        <w:t xml:space="preserve">Vivek Aditya: Master Crash Handle, fixed AWS issues during submission, API development </w:t>
      </w:r>
    </w:p>
    <w:p w14:paraId="5770533E" w14:textId="77777777" w:rsidR="009F7B4A" w:rsidRDefault="009F7B4A" w:rsidP="009F7B4A">
      <w:r>
        <w:t>Sagar Ratan: Crash Slave API, fixed AWS issues during submission, API development</w:t>
      </w:r>
    </w:p>
    <w:p w14:paraId="1BE7185E" w14:textId="35A9B95D" w:rsidR="00615801" w:rsidRDefault="009F7B4A" w:rsidP="00615801">
      <w:r>
        <w:t>Kashish Oberoi: Auto scaling, fixed AWS issues during submission, API development</w:t>
      </w:r>
    </w:p>
    <w:p w14:paraId="69F3F104" w14:textId="77777777" w:rsidR="003D5433" w:rsidRPr="00D5413C" w:rsidRDefault="003D5433" w:rsidP="003D5433">
      <w:pPr>
        <w:pStyle w:val="Heading2"/>
      </w:pPr>
      <w:r>
        <w:t>CHECKLIST</w:t>
      </w:r>
    </w:p>
    <w:tbl>
      <w:tblPr>
        <w:tblStyle w:val="TableGrid"/>
        <w:tblW w:w="0" w:type="auto"/>
        <w:tblLook w:val="04A0" w:firstRow="1" w:lastRow="0" w:firstColumn="1" w:lastColumn="0" w:noHBand="0" w:noVBand="1"/>
      </w:tblPr>
      <w:tblGrid>
        <w:gridCol w:w="1165"/>
        <w:gridCol w:w="4588"/>
        <w:gridCol w:w="2877"/>
      </w:tblGrid>
      <w:tr w:rsidR="003D5433" w14:paraId="11585AC4" w14:textId="77777777" w:rsidTr="003D5433">
        <w:tc>
          <w:tcPr>
            <w:tcW w:w="1165" w:type="dxa"/>
          </w:tcPr>
          <w:p w14:paraId="4E72084F" w14:textId="77777777" w:rsidR="003D5433" w:rsidRDefault="003D5433" w:rsidP="00615801">
            <w:r>
              <w:t>SNo</w:t>
            </w:r>
          </w:p>
        </w:tc>
        <w:tc>
          <w:tcPr>
            <w:tcW w:w="4588" w:type="dxa"/>
          </w:tcPr>
          <w:p w14:paraId="07B5A115" w14:textId="77777777" w:rsidR="003D5433" w:rsidRDefault="003D5433" w:rsidP="00615801">
            <w:r>
              <w:t>Item</w:t>
            </w:r>
          </w:p>
        </w:tc>
        <w:tc>
          <w:tcPr>
            <w:tcW w:w="2877" w:type="dxa"/>
          </w:tcPr>
          <w:p w14:paraId="5DF1690F" w14:textId="77777777" w:rsidR="003D5433" w:rsidRDefault="003D5433" w:rsidP="00615801">
            <w:r>
              <w:t>Status</w:t>
            </w:r>
          </w:p>
        </w:tc>
      </w:tr>
      <w:tr w:rsidR="003D5433" w14:paraId="7F6E9F54" w14:textId="77777777" w:rsidTr="003D5433">
        <w:tc>
          <w:tcPr>
            <w:tcW w:w="1165" w:type="dxa"/>
          </w:tcPr>
          <w:p w14:paraId="059EBD6A" w14:textId="0CBE31E0" w:rsidR="003D5433" w:rsidRDefault="00800743" w:rsidP="00800743">
            <w:pPr>
              <w:jc w:val="center"/>
            </w:pPr>
            <w:r>
              <w:t>1.</w:t>
            </w:r>
          </w:p>
        </w:tc>
        <w:tc>
          <w:tcPr>
            <w:tcW w:w="4588" w:type="dxa"/>
          </w:tcPr>
          <w:p w14:paraId="35D5456E" w14:textId="77777777" w:rsidR="003D5433" w:rsidRDefault="003D5433" w:rsidP="00615801">
            <w:r>
              <w:t xml:space="preserve">Source code documented </w:t>
            </w:r>
          </w:p>
        </w:tc>
        <w:tc>
          <w:tcPr>
            <w:tcW w:w="2877" w:type="dxa"/>
          </w:tcPr>
          <w:p w14:paraId="51D55019" w14:textId="3DF2CE92" w:rsidR="003D5433" w:rsidRDefault="003D5433" w:rsidP="00615801"/>
        </w:tc>
      </w:tr>
      <w:tr w:rsidR="003D5433" w14:paraId="6F444FEB" w14:textId="77777777" w:rsidTr="003D5433">
        <w:tc>
          <w:tcPr>
            <w:tcW w:w="1165" w:type="dxa"/>
          </w:tcPr>
          <w:p w14:paraId="51E347F6" w14:textId="3C85624F" w:rsidR="003D5433" w:rsidRDefault="003D5433" w:rsidP="00800743">
            <w:pPr>
              <w:jc w:val="center"/>
            </w:pPr>
            <w:r>
              <w:t>2</w:t>
            </w:r>
            <w:r w:rsidR="00800743">
              <w:t>.</w:t>
            </w:r>
          </w:p>
        </w:tc>
        <w:tc>
          <w:tcPr>
            <w:tcW w:w="4588" w:type="dxa"/>
          </w:tcPr>
          <w:p w14:paraId="174C7852" w14:textId="78ADF9C0" w:rsidR="003D5433" w:rsidRDefault="003D5433" w:rsidP="00615801">
            <w:r>
              <w:t xml:space="preserve">Source code uploaded to </w:t>
            </w:r>
            <w:r w:rsidR="00B463A9">
              <w:t xml:space="preserve">private </w:t>
            </w:r>
            <w:r w:rsidR="00800743">
              <w:t>GitHub</w:t>
            </w:r>
            <w:r w:rsidR="00B463A9">
              <w:t xml:space="preserve"> repository</w:t>
            </w:r>
          </w:p>
        </w:tc>
        <w:tc>
          <w:tcPr>
            <w:tcW w:w="2877" w:type="dxa"/>
          </w:tcPr>
          <w:p w14:paraId="6BB08DFF" w14:textId="1F841CCA" w:rsidR="003D5433" w:rsidRDefault="00B32661" w:rsidP="00615801">
            <w:r>
              <w:t>Done</w:t>
            </w:r>
          </w:p>
        </w:tc>
      </w:tr>
      <w:tr w:rsidR="003D5433" w14:paraId="294C5DA0" w14:textId="77777777" w:rsidTr="003D5433">
        <w:tc>
          <w:tcPr>
            <w:tcW w:w="1165" w:type="dxa"/>
          </w:tcPr>
          <w:p w14:paraId="4CBD347A" w14:textId="778C0A81" w:rsidR="003D5433" w:rsidRDefault="00B463A9" w:rsidP="00800743">
            <w:pPr>
              <w:jc w:val="center"/>
            </w:pPr>
            <w:r>
              <w:t>3</w:t>
            </w:r>
            <w:r w:rsidR="00800743">
              <w:t>.</w:t>
            </w:r>
          </w:p>
        </w:tc>
        <w:tc>
          <w:tcPr>
            <w:tcW w:w="4588" w:type="dxa"/>
          </w:tcPr>
          <w:p w14:paraId="1192FCDF" w14:textId="77777777" w:rsidR="003D5433" w:rsidRDefault="003D5433" w:rsidP="00615801">
            <w:r>
              <w:t>Instructions for building and running the code. Your code must be usable out of the box.</w:t>
            </w:r>
          </w:p>
        </w:tc>
        <w:tc>
          <w:tcPr>
            <w:tcW w:w="2877" w:type="dxa"/>
          </w:tcPr>
          <w:p w14:paraId="4EFBB49A" w14:textId="1FD1B05C" w:rsidR="003D5433" w:rsidRDefault="00B32661" w:rsidP="00615801">
            <w:r>
              <w:t>Done</w:t>
            </w:r>
          </w:p>
        </w:tc>
      </w:tr>
    </w:tbl>
    <w:p w14:paraId="6214FD31" w14:textId="77777777" w:rsidR="00615801" w:rsidRDefault="00615801"/>
    <w:sectPr w:rsidR="00615801">
      <w:footerReference w:type="defaul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65A56E" w14:textId="77777777" w:rsidR="004E517C" w:rsidRDefault="004E517C" w:rsidP="00C6554A">
      <w:pPr>
        <w:spacing w:after="0" w:line="240" w:lineRule="auto"/>
      </w:pPr>
      <w:r>
        <w:separator/>
      </w:r>
    </w:p>
  </w:endnote>
  <w:endnote w:type="continuationSeparator" w:id="0">
    <w:p w14:paraId="072DE25D" w14:textId="77777777" w:rsidR="004E517C" w:rsidRDefault="004E517C"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F6753" w14:textId="77777777" w:rsidR="00B32661" w:rsidRDefault="00B32661">
    <w:pPr>
      <w:pStyle w:val="Footer"/>
    </w:pPr>
    <w:r w:rsidRPr="00D01328">
      <w:rPr>
        <w:caps w:val="0"/>
        <w:noProof/>
        <w:color w:val="00A0B8" w:themeColor="accent1"/>
        <w:lang w:val="en-US"/>
      </w:rPr>
      <mc:AlternateContent>
        <mc:Choice Requires="wps">
          <w:drawing>
            <wp:anchor distT="182880" distB="182880" distL="114300" distR="114300" simplePos="0" relativeHeight="251659264" behindDoc="0" locked="0" layoutInCell="1" allowOverlap="0" wp14:anchorId="05C8FC2E" wp14:editId="0A7F2EFB">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72"/>
                            <w:gridCol w:w="8026"/>
                            <w:gridCol w:w="432"/>
                          </w:tblGrid>
                          <w:tr w:rsidR="00B32661" w14:paraId="32294F06" w14:textId="77777777">
                            <w:trPr>
                              <w:trHeight w:hRule="exact" w:val="360"/>
                            </w:trPr>
                            <w:tc>
                              <w:tcPr>
                                <w:tcW w:w="100" w:type="pct"/>
                                <w:shd w:val="clear" w:color="auto" w:fill="00A0B8" w:themeFill="accent1"/>
                                <w:vAlign w:val="center"/>
                              </w:tcPr>
                              <w:p w14:paraId="4C3A047C" w14:textId="77777777" w:rsidR="00B32661" w:rsidRDefault="00B32661">
                                <w:pPr>
                                  <w:pStyle w:val="Footer"/>
                                  <w:spacing w:before="40" w:after="40"/>
                                  <w:rPr>
                                    <w:color w:val="FFFFFF" w:themeColor="background1"/>
                                  </w:rPr>
                                </w:pPr>
                              </w:p>
                            </w:tc>
                            <w:tc>
                              <w:tcPr>
                                <w:tcW w:w="4650" w:type="pct"/>
                                <w:shd w:val="clear" w:color="auto" w:fill="425EA9" w:themeFill="accent5" w:themeFillShade="BF"/>
                                <w:vAlign w:val="center"/>
                              </w:tcPr>
                              <w:p w14:paraId="68CAF6D1" w14:textId="77777777" w:rsidR="00B32661" w:rsidRDefault="00B32661">
                                <w:pPr>
                                  <w:pStyle w:val="Footer"/>
                                  <w:spacing w:before="40" w:after="40"/>
                                  <w:ind w:left="144" w:right="144"/>
                                  <w:rPr>
                                    <w:color w:val="FFFFFF" w:themeColor="background1"/>
                                  </w:rPr>
                                </w:pPr>
                                <w:r>
                                  <w:rPr>
                                    <w:color w:val="FFFFFF" w:themeColor="background1"/>
                                  </w:rPr>
                                  <w:t>Dept of CSE</w:t>
                                </w:r>
                              </w:p>
                            </w:tc>
                            <w:tc>
                              <w:tcPr>
                                <w:tcW w:w="250" w:type="pct"/>
                                <w:shd w:val="clear" w:color="auto" w:fill="00A0B8" w:themeFill="accent1"/>
                                <w:vAlign w:val="center"/>
                              </w:tcPr>
                              <w:p w14:paraId="4D6B8DBC" w14:textId="77777777" w:rsidR="00B32661" w:rsidRDefault="00B32661">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303E0A">
                                  <w:rPr>
                                    <w:noProof/>
                                    <w:color w:val="FFFFFF" w:themeColor="background1"/>
                                  </w:rPr>
                                  <w:t>5</w:t>
                                </w:r>
                                <w:r>
                                  <w:rPr>
                                    <w:noProof/>
                                    <w:color w:val="FFFFFF" w:themeColor="background1"/>
                                  </w:rPr>
                                  <w:fldChar w:fldCharType="end"/>
                                </w:r>
                              </w:p>
                            </w:tc>
                          </w:tr>
                        </w:tbl>
                        <w:p w14:paraId="75C957F7" w14:textId="77777777" w:rsidR="00B32661" w:rsidRDefault="00B32661">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5C8FC2E" id="_x0000_t202" coordsize="21600,21600" o:spt="202" path="m,l,21600r21600,l21600,xe">
              <v:stroke joinstyle="miter"/>
              <v:path gradientshapeok="t" o:connecttype="rect"/>
            </v:shapetype>
            <v:shape id="Text Box 13" o:spid="_x0000_s1026" type="#_x0000_t202" alt="Color-block footer displaying page number" style="position:absolute;left:0;text-align:left;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xnkwIAAIY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72"/>
                      <w:gridCol w:w="8026"/>
                      <w:gridCol w:w="432"/>
                    </w:tblGrid>
                    <w:tr w:rsidR="00B32661" w14:paraId="32294F06" w14:textId="77777777">
                      <w:trPr>
                        <w:trHeight w:hRule="exact" w:val="360"/>
                      </w:trPr>
                      <w:tc>
                        <w:tcPr>
                          <w:tcW w:w="100" w:type="pct"/>
                          <w:shd w:val="clear" w:color="auto" w:fill="00A0B8" w:themeFill="accent1"/>
                          <w:vAlign w:val="center"/>
                        </w:tcPr>
                        <w:p w14:paraId="4C3A047C" w14:textId="77777777" w:rsidR="00B32661" w:rsidRDefault="00B32661">
                          <w:pPr>
                            <w:pStyle w:val="Footer"/>
                            <w:spacing w:before="40" w:after="40"/>
                            <w:rPr>
                              <w:color w:val="FFFFFF" w:themeColor="background1"/>
                            </w:rPr>
                          </w:pPr>
                        </w:p>
                      </w:tc>
                      <w:tc>
                        <w:tcPr>
                          <w:tcW w:w="4650" w:type="pct"/>
                          <w:shd w:val="clear" w:color="auto" w:fill="425EA9" w:themeFill="accent5" w:themeFillShade="BF"/>
                          <w:vAlign w:val="center"/>
                        </w:tcPr>
                        <w:p w14:paraId="68CAF6D1" w14:textId="77777777" w:rsidR="00B32661" w:rsidRDefault="00B32661">
                          <w:pPr>
                            <w:pStyle w:val="Footer"/>
                            <w:spacing w:before="40" w:after="40"/>
                            <w:ind w:left="144" w:right="144"/>
                            <w:rPr>
                              <w:color w:val="FFFFFF" w:themeColor="background1"/>
                            </w:rPr>
                          </w:pPr>
                          <w:r>
                            <w:rPr>
                              <w:color w:val="FFFFFF" w:themeColor="background1"/>
                            </w:rPr>
                            <w:t>Dept of CSE</w:t>
                          </w:r>
                        </w:p>
                      </w:tc>
                      <w:tc>
                        <w:tcPr>
                          <w:tcW w:w="250" w:type="pct"/>
                          <w:shd w:val="clear" w:color="auto" w:fill="00A0B8" w:themeFill="accent1"/>
                          <w:vAlign w:val="center"/>
                        </w:tcPr>
                        <w:p w14:paraId="4D6B8DBC" w14:textId="77777777" w:rsidR="00B32661" w:rsidRDefault="00B32661">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303E0A">
                            <w:rPr>
                              <w:noProof/>
                              <w:color w:val="FFFFFF" w:themeColor="background1"/>
                            </w:rPr>
                            <w:t>5</w:t>
                          </w:r>
                          <w:r>
                            <w:rPr>
                              <w:noProof/>
                              <w:color w:val="FFFFFF" w:themeColor="background1"/>
                            </w:rPr>
                            <w:fldChar w:fldCharType="end"/>
                          </w:r>
                        </w:p>
                      </w:tc>
                    </w:tr>
                  </w:tbl>
                  <w:p w14:paraId="75C957F7" w14:textId="77777777" w:rsidR="00B32661" w:rsidRDefault="00B32661">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29749A" w14:textId="77777777" w:rsidR="004E517C" w:rsidRDefault="004E517C" w:rsidP="00C6554A">
      <w:pPr>
        <w:spacing w:after="0" w:line="240" w:lineRule="auto"/>
      </w:pPr>
      <w:r>
        <w:separator/>
      </w:r>
    </w:p>
  </w:footnote>
  <w:footnote w:type="continuationSeparator" w:id="0">
    <w:p w14:paraId="52318238" w14:textId="77777777" w:rsidR="004E517C" w:rsidRDefault="004E517C" w:rsidP="00C655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4090001"/>
    <w:lvl w:ilvl="0">
      <w:start w:val="1"/>
      <w:numFmt w:val="bullet"/>
      <w:lvlText w:val=""/>
      <w:lvlJc w:val="left"/>
      <w:pPr>
        <w:ind w:left="720" w:hanging="360"/>
      </w:pPr>
      <w:rPr>
        <w:rFonts w:ascii="Symbol" w:hAnsi="Symbol"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352AB8"/>
    <w:multiLevelType w:val="hybridMultilevel"/>
    <w:tmpl w:val="317CE1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8B11E83"/>
    <w:multiLevelType w:val="multilevel"/>
    <w:tmpl w:val="59F2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8940BDD"/>
    <w:multiLevelType w:val="hybridMultilevel"/>
    <w:tmpl w:val="9D6A94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190D55"/>
    <w:multiLevelType w:val="multilevel"/>
    <w:tmpl w:val="573882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3D81B74"/>
    <w:multiLevelType w:val="hybridMultilevel"/>
    <w:tmpl w:val="A216A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35936B5"/>
    <w:multiLevelType w:val="hybridMultilevel"/>
    <w:tmpl w:val="FA3455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87F4029"/>
    <w:multiLevelType w:val="hybridMultilevel"/>
    <w:tmpl w:val="652CCE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80C572C"/>
    <w:multiLevelType w:val="hybridMultilevel"/>
    <w:tmpl w:val="BEC2C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DD7B07"/>
    <w:multiLevelType w:val="multilevel"/>
    <w:tmpl w:val="3BCC6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C86A44"/>
    <w:multiLevelType w:val="hybridMultilevel"/>
    <w:tmpl w:val="FC82BB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CF10B4A"/>
    <w:multiLevelType w:val="hybridMultilevel"/>
    <w:tmpl w:val="6304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7"/>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12"/>
  </w:num>
  <w:num w:numId="18">
    <w:abstractNumId w:val="21"/>
  </w:num>
  <w:num w:numId="19">
    <w:abstractNumId w:val="19"/>
  </w:num>
  <w:num w:numId="20">
    <w:abstractNumId w:val="18"/>
  </w:num>
  <w:num w:numId="21">
    <w:abstractNumId w:val="15"/>
  </w:num>
  <w:num w:numId="22">
    <w:abstractNumId w:val="11"/>
  </w:num>
  <w:num w:numId="23">
    <w:abstractNumId w:val="16"/>
  </w:num>
  <w:num w:numId="24">
    <w:abstractNumId w:val="23"/>
  </w:num>
  <w:num w:numId="25">
    <w:abstractNumId w:val="2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801"/>
    <w:rsid w:val="000941DC"/>
    <w:rsid w:val="000D35E4"/>
    <w:rsid w:val="0016308D"/>
    <w:rsid w:val="002266BD"/>
    <w:rsid w:val="00246144"/>
    <w:rsid w:val="002554CD"/>
    <w:rsid w:val="00293B83"/>
    <w:rsid w:val="002B4294"/>
    <w:rsid w:val="003021D1"/>
    <w:rsid w:val="00303E0A"/>
    <w:rsid w:val="003072E6"/>
    <w:rsid w:val="00333D0D"/>
    <w:rsid w:val="0034475F"/>
    <w:rsid w:val="003B36E1"/>
    <w:rsid w:val="003D5433"/>
    <w:rsid w:val="003E536E"/>
    <w:rsid w:val="00460FC4"/>
    <w:rsid w:val="004C049F"/>
    <w:rsid w:val="004E45A8"/>
    <w:rsid w:val="004E517C"/>
    <w:rsid w:val="005000E2"/>
    <w:rsid w:val="00515F4D"/>
    <w:rsid w:val="0052248B"/>
    <w:rsid w:val="005A33E3"/>
    <w:rsid w:val="00600730"/>
    <w:rsid w:val="00615801"/>
    <w:rsid w:val="006256B1"/>
    <w:rsid w:val="00666E79"/>
    <w:rsid w:val="00672D77"/>
    <w:rsid w:val="006A3CE7"/>
    <w:rsid w:val="006D20F1"/>
    <w:rsid w:val="007F512C"/>
    <w:rsid w:val="00800743"/>
    <w:rsid w:val="00826F28"/>
    <w:rsid w:val="00845FCE"/>
    <w:rsid w:val="0087518A"/>
    <w:rsid w:val="00883DFF"/>
    <w:rsid w:val="008E61E3"/>
    <w:rsid w:val="009636C3"/>
    <w:rsid w:val="009F27FF"/>
    <w:rsid w:val="009F7B4A"/>
    <w:rsid w:val="00A324B2"/>
    <w:rsid w:val="00A33FC7"/>
    <w:rsid w:val="00B10A5D"/>
    <w:rsid w:val="00B11568"/>
    <w:rsid w:val="00B32661"/>
    <w:rsid w:val="00B35C1D"/>
    <w:rsid w:val="00B463A9"/>
    <w:rsid w:val="00B8648E"/>
    <w:rsid w:val="00BC4B54"/>
    <w:rsid w:val="00C6554A"/>
    <w:rsid w:val="00CA31F1"/>
    <w:rsid w:val="00CC58E1"/>
    <w:rsid w:val="00D01328"/>
    <w:rsid w:val="00D047B5"/>
    <w:rsid w:val="00D1047B"/>
    <w:rsid w:val="00D40B0E"/>
    <w:rsid w:val="00D84235"/>
    <w:rsid w:val="00D91137"/>
    <w:rsid w:val="00E03DB4"/>
    <w:rsid w:val="00E9361F"/>
    <w:rsid w:val="00ED7C44"/>
    <w:rsid w:val="00F54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8EE77"/>
  <w15:chartTrackingRefBased/>
  <w15:docId w15:val="{A7E5BC0E-6300-4480-9F40-F530D9C6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328"/>
    <w:rPr>
      <w:lang w:val="en-IN"/>
    </w:rPr>
  </w:style>
  <w:style w:type="paragraph" w:styleId="Heading1">
    <w:name w:val="heading 1"/>
    <w:basedOn w:val="Normal"/>
    <w:next w:val="Normal"/>
    <w:link w:val="Heading1Char"/>
    <w:uiPriority w:val="9"/>
    <w:qFormat/>
    <w:rsid w:val="00D01328"/>
    <w:pPr>
      <w:keepNext/>
      <w:keepLines/>
      <w:spacing w:before="320" w:after="0" w:line="240" w:lineRule="auto"/>
      <w:outlineLvl w:val="0"/>
    </w:pPr>
    <w:rPr>
      <w:rFonts w:asciiTheme="majorHAnsi" w:eastAsiaTheme="majorEastAsia" w:hAnsiTheme="majorHAnsi" w:cstheme="majorBidi"/>
      <w:color w:val="007789" w:themeColor="accent1" w:themeShade="BF"/>
      <w:sz w:val="30"/>
      <w:szCs w:val="30"/>
    </w:rPr>
  </w:style>
  <w:style w:type="paragraph" w:styleId="Heading2">
    <w:name w:val="heading 2"/>
    <w:basedOn w:val="Normal"/>
    <w:next w:val="Normal"/>
    <w:link w:val="Heading2Char"/>
    <w:uiPriority w:val="9"/>
    <w:unhideWhenUsed/>
    <w:qFormat/>
    <w:rsid w:val="00D01328"/>
    <w:pPr>
      <w:keepNext/>
      <w:keepLines/>
      <w:spacing w:before="40" w:after="0" w:line="240" w:lineRule="auto"/>
      <w:outlineLvl w:val="1"/>
    </w:pPr>
    <w:rPr>
      <w:rFonts w:asciiTheme="majorHAnsi" w:eastAsiaTheme="majorEastAsia" w:hAnsiTheme="majorHAnsi" w:cstheme="majorBidi"/>
      <w:color w:val="AF0F5A" w:themeColor="accent2" w:themeShade="BF"/>
      <w:sz w:val="28"/>
      <w:szCs w:val="28"/>
    </w:rPr>
  </w:style>
  <w:style w:type="paragraph" w:styleId="Heading3">
    <w:name w:val="heading 3"/>
    <w:basedOn w:val="Normal"/>
    <w:next w:val="Normal"/>
    <w:link w:val="Heading3Char"/>
    <w:uiPriority w:val="9"/>
    <w:unhideWhenUsed/>
    <w:qFormat/>
    <w:rsid w:val="00D01328"/>
    <w:pPr>
      <w:keepNext/>
      <w:keepLines/>
      <w:spacing w:before="40" w:after="0" w:line="240" w:lineRule="auto"/>
      <w:outlineLvl w:val="2"/>
    </w:pPr>
    <w:rPr>
      <w:rFonts w:asciiTheme="majorHAnsi" w:eastAsiaTheme="majorEastAsia" w:hAnsiTheme="majorHAnsi" w:cstheme="majorBidi"/>
      <w:color w:val="138576" w:themeColor="accent6" w:themeShade="BF"/>
      <w:sz w:val="26"/>
      <w:szCs w:val="26"/>
    </w:rPr>
  </w:style>
  <w:style w:type="paragraph" w:styleId="Heading4">
    <w:name w:val="heading 4"/>
    <w:basedOn w:val="Normal"/>
    <w:next w:val="Normal"/>
    <w:link w:val="Heading4Char"/>
    <w:uiPriority w:val="9"/>
    <w:unhideWhenUsed/>
    <w:qFormat/>
    <w:rsid w:val="00D01328"/>
    <w:pPr>
      <w:keepNext/>
      <w:keepLines/>
      <w:spacing w:before="40" w:after="0"/>
      <w:outlineLvl w:val="3"/>
    </w:pPr>
    <w:rPr>
      <w:rFonts w:asciiTheme="majorHAnsi" w:eastAsiaTheme="majorEastAsia" w:hAnsiTheme="majorHAnsi" w:cstheme="majorBidi"/>
      <w:i/>
      <w:iCs/>
      <w:color w:val="425EA9" w:themeColor="accent5" w:themeShade="BF"/>
      <w:sz w:val="25"/>
      <w:szCs w:val="25"/>
    </w:rPr>
  </w:style>
  <w:style w:type="paragraph" w:styleId="Heading5">
    <w:name w:val="heading 5"/>
    <w:basedOn w:val="Normal"/>
    <w:next w:val="Normal"/>
    <w:link w:val="Heading5Char"/>
    <w:uiPriority w:val="9"/>
    <w:unhideWhenUsed/>
    <w:qFormat/>
    <w:rsid w:val="00D01328"/>
    <w:pPr>
      <w:keepNext/>
      <w:keepLines/>
      <w:spacing w:before="40" w:after="0"/>
      <w:outlineLvl w:val="4"/>
    </w:pPr>
    <w:rPr>
      <w:rFonts w:asciiTheme="majorHAnsi" w:eastAsiaTheme="majorEastAsia" w:hAnsiTheme="majorHAnsi" w:cstheme="majorBidi"/>
      <w:i/>
      <w:iCs/>
      <w:color w:val="750A3C" w:themeColor="accent2" w:themeShade="80"/>
      <w:sz w:val="24"/>
      <w:szCs w:val="24"/>
    </w:rPr>
  </w:style>
  <w:style w:type="paragraph" w:styleId="Heading6">
    <w:name w:val="heading 6"/>
    <w:basedOn w:val="Normal"/>
    <w:next w:val="Normal"/>
    <w:link w:val="Heading6Char"/>
    <w:uiPriority w:val="9"/>
    <w:semiHidden/>
    <w:unhideWhenUsed/>
    <w:qFormat/>
    <w:rsid w:val="00D01328"/>
    <w:pPr>
      <w:keepNext/>
      <w:keepLines/>
      <w:spacing w:before="40" w:after="0"/>
      <w:outlineLvl w:val="5"/>
    </w:pPr>
    <w:rPr>
      <w:rFonts w:asciiTheme="majorHAnsi" w:eastAsiaTheme="majorEastAsia" w:hAnsiTheme="majorHAnsi" w:cstheme="majorBidi"/>
      <w:i/>
      <w:iCs/>
      <w:color w:val="0D594F" w:themeColor="accent6" w:themeShade="80"/>
      <w:sz w:val="23"/>
      <w:szCs w:val="23"/>
    </w:rPr>
  </w:style>
  <w:style w:type="paragraph" w:styleId="Heading7">
    <w:name w:val="heading 7"/>
    <w:basedOn w:val="Normal"/>
    <w:next w:val="Normal"/>
    <w:link w:val="Heading7Char"/>
    <w:uiPriority w:val="9"/>
    <w:semiHidden/>
    <w:unhideWhenUsed/>
    <w:qFormat/>
    <w:rsid w:val="00D01328"/>
    <w:pPr>
      <w:keepNext/>
      <w:keepLines/>
      <w:spacing w:before="40" w:after="0"/>
      <w:outlineLvl w:val="6"/>
    </w:pPr>
    <w:rPr>
      <w:rFonts w:asciiTheme="majorHAnsi" w:eastAsiaTheme="majorEastAsia" w:hAnsiTheme="majorHAnsi" w:cstheme="majorBidi"/>
      <w:color w:val="00505C" w:themeColor="accent1" w:themeShade="80"/>
    </w:rPr>
  </w:style>
  <w:style w:type="paragraph" w:styleId="Heading8">
    <w:name w:val="heading 8"/>
    <w:basedOn w:val="Normal"/>
    <w:next w:val="Normal"/>
    <w:link w:val="Heading8Char"/>
    <w:uiPriority w:val="9"/>
    <w:semiHidden/>
    <w:unhideWhenUsed/>
    <w:qFormat/>
    <w:rsid w:val="00D01328"/>
    <w:pPr>
      <w:keepNext/>
      <w:keepLines/>
      <w:spacing w:before="40" w:after="0"/>
      <w:outlineLvl w:val="7"/>
    </w:pPr>
    <w:rPr>
      <w:rFonts w:asciiTheme="majorHAnsi" w:eastAsiaTheme="majorEastAsia" w:hAnsiTheme="majorHAnsi" w:cstheme="majorBidi"/>
      <w:color w:val="750A3C" w:themeColor="accent2" w:themeShade="80"/>
      <w:sz w:val="21"/>
      <w:szCs w:val="21"/>
    </w:rPr>
  </w:style>
  <w:style w:type="paragraph" w:styleId="Heading9">
    <w:name w:val="heading 9"/>
    <w:basedOn w:val="Normal"/>
    <w:next w:val="Normal"/>
    <w:link w:val="Heading9Char"/>
    <w:uiPriority w:val="9"/>
    <w:semiHidden/>
    <w:unhideWhenUsed/>
    <w:qFormat/>
    <w:rsid w:val="00D01328"/>
    <w:pPr>
      <w:keepNext/>
      <w:keepLines/>
      <w:spacing w:before="40" w:after="0"/>
      <w:outlineLvl w:val="8"/>
    </w:pPr>
    <w:rPr>
      <w:rFonts w:asciiTheme="majorHAnsi" w:eastAsiaTheme="majorEastAsia" w:hAnsiTheme="majorHAnsi" w:cstheme="majorBidi"/>
      <w:color w:val="0D594F"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328"/>
    <w:rPr>
      <w:rFonts w:asciiTheme="majorHAnsi" w:eastAsiaTheme="majorEastAsia" w:hAnsiTheme="majorHAnsi" w:cstheme="majorBidi"/>
      <w:color w:val="007789" w:themeColor="accent1" w:themeShade="BF"/>
      <w:sz w:val="30"/>
      <w:szCs w:val="30"/>
    </w:rPr>
  </w:style>
  <w:style w:type="character" w:customStyle="1" w:styleId="Heading2Char">
    <w:name w:val="Heading 2 Char"/>
    <w:basedOn w:val="DefaultParagraphFont"/>
    <w:link w:val="Heading2"/>
    <w:uiPriority w:val="9"/>
    <w:rsid w:val="00D01328"/>
    <w:rPr>
      <w:rFonts w:asciiTheme="majorHAnsi" w:eastAsiaTheme="majorEastAsia" w:hAnsiTheme="majorHAnsi" w:cstheme="majorBidi"/>
      <w:color w:val="AF0F5A" w:themeColor="accent2" w:themeShade="BF"/>
      <w:sz w:val="28"/>
      <w:szCs w:val="28"/>
    </w:rPr>
  </w:style>
  <w:style w:type="paragraph" w:customStyle="1" w:styleId="ContactInfo">
    <w:name w:val="Contact Info"/>
    <w:basedOn w:val="Normal"/>
    <w:uiPriority w:val="4"/>
    <w:rsid w:val="00C6554A"/>
    <w:pPr>
      <w:spacing w:after="0"/>
      <w:jc w:val="center"/>
    </w:pPr>
  </w:style>
  <w:style w:type="paragraph" w:styleId="ListBullet">
    <w:name w:val="List Bullet"/>
    <w:basedOn w:val="Normal"/>
    <w:uiPriority w:val="10"/>
    <w:unhideWhenUsed/>
    <w:rsid w:val="00C6554A"/>
  </w:style>
  <w:style w:type="paragraph" w:styleId="Title">
    <w:name w:val="Title"/>
    <w:basedOn w:val="Normal"/>
    <w:next w:val="Normal"/>
    <w:link w:val="TitleChar"/>
    <w:uiPriority w:val="10"/>
    <w:qFormat/>
    <w:rsid w:val="00D01328"/>
    <w:pPr>
      <w:spacing w:after="0" w:line="240" w:lineRule="auto"/>
      <w:contextualSpacing/>
    </w:pPr>
    <w:rPr>
      <w:rFonts w:asciiTheme="majorHAnsi" w:eastAsiaTheme="majorEastAsia" w:hAnsiTheme="majorHAnsi" w:cstheme="majorBidi"/>
      <w:color w:val="007789" w:themeColor="accent1" w:themeShade="BF"/>
      <w:spacing w:val="-10"/>
      <w:sz w:val="52"/>
      <w:szCs w:val="52"/>
    </w:rPr>
  </w:style>
  <w:style w:type="character" w:customStyle="1" w:styleId="TitleChar">
    <w:name w:val="Title Char"/>
    <w:basedOn w:val="DefaultParagraphFont"/>
    <w:link w:val="Title"/>
    <w:uiPriority w:val="10"/>
    <w:rsid w:val="00D01328"/>
    <w:rPr>
      <w:rFonts w:asciiTheme="majorHAnsi" w:eastAsiaTheme="majorEastAsia" w:hAnsiTheme="majorHAnsi" w:cstheme="majorBidi"/>
      <w:color w:val="007789" w:themeColor="accent1" w:themeShade="BF"/>
      <w:spacing w:val="-10"/>
      <w:sz w:val="52"/>
      <w:szCs w:val="52"/>
    </w:rPr>
  </w:style>
  <w:style w:type="paragraph" w:styleId="Subtitle">
    <w:name w:val="Subtitle"/>
    <w:basedOn w:val="Normal"/>
    <w:next w:val="Normal"/>
    <w:link w:val="SubtitleChar"/>
    <w:uiPriority w:val="11"/>
    <w:qFormat/>
    <w:rsid w:val="00D0132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01328"/>
    <w:rPr>
      <w:rFonts w:asciiTheme="majorHAnsi" w:eastAsiaTheme="majorEastAsia" w:hAnsiTheme="majorHAnsi" w:cstheme="majorBidi"/>
    </w:rPr>
  </w:style>
  <w:style w:type="paragraph" w:styleId="Footer">
    <w:name w:val="footer"/>
    <w:basedOn w:val="Normal"/>
    <w:link w:val="FooterChar"/>
    <w:uiPriority w:val="99"/>
    <w:unhideWhenUsed/>
    <w:qFormat/>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rsid w:val="00D01328"/>
    <w:rPr>
      <w:rFonts w:asciiTheme="majorHAnsi" w:eastAsiaTheme="majorEastAsia" w:hAnsiTheme="majorHAnsi" w:cstheme="majorBidi"/>
      <w:color w:val="138576" w:themeColor="accent6" w:themeShade="BF"/>
      <w:sz w:val="26"/>
      <w:szCs w:val="26"/>
    </w:rPr>
  </w:style>
  <w:style w:type="character" w:customStyle="1" w:styleId="Heading8Char">
    <w:name w:val="Heading 8 Char"/>
    <w:basedOn w:val="DefaultParagraphFont"/>
    <w:link w:val="Heading8"/>
    <w:uiPriority w:val="9"/>
    <w:semiHidden/>
    <w:rsid w:val="00D01328"/>
    <w:rPr>
      <w:rFonts w:asciiTheme="majorHAnsi" w:eastAsiaTheme="majorEastAsia" w:hAnsiTheme="majorHAnsi" w:cstheme="majorBidi"/>
      <w:color w:val="750A3C" w:themeColor="accent2" w:themeShade="80"/>
      <w:sz w:val="21"/>
      <w:szCs w:val="21"/>
    </w:rPr>
  </w:style>
  <w:style w:type="character" w:customStyle="1" w:styleId="Heading9Char">
    <w:name w:val="Heading 9 Char"/>
    <w:basedOn w:val="DefaultParagraphFont"/>
    <w:link w:val="Heading9"/>
    <w:uiPriority w:val="9"/>
    <w:semiHidden/>
    <w:rsid w:val="00D01328"/>
    <w:rPr>
      <w:rFonts w:asciiTheme="majorHAnsi" w:eastAsiaTheme="majorEastAsia" w:hAnsiTheme="majorHAnsi" w:cstheme="majorBidi"/>
      <w:color w:val="0D594F" w:themeColor="accent6" w:themeShade="80"/>
    </w:rPr>
  </w:style>
  <w:style w:type="character" w:styleId="IntenseEmphasis">
    <w:name w:val="Intense Emphasis"/>
    <w:basedOn w:val="DefaultParagraphFont"/>
    <w:uiPriority w:val="21"/>
    <w:qFormat/>
    <w:rsid w:val="00D01328"/>
    <w:rPr>
      <w:b w:val="0"/>
      <w:bCs w:val="0"/>
      <w:i/>
      <w:iCs/>
      <w:color w:val="00A0B8" w:themeColor="accent1"/>
    </w:rPr>
  </w:style>
  <w:style w:type="paragraph" w:styleId="IntenseQuote">
    <w:name w:val="Intense Quote"/>
    <w:basedOn w:val="Normal"/>
    <w:next w:val="Normal"/>
    <w:link w:val="IntenseQuoteChar"/>
    <w:uiPriority w:val="30"/>
    <w:qFormat/>
    <w:rsid w:val="00D01328"/>
    <w:pPr>
      <w:spacing w:before="120" w:line="300" w:lineRule="auto"/>
      <w:ind w:left="576" w:right="576"/>
      <w:jc w:val="center"/>
    </w:pPr>
    <w:rPr>
      <w:rFonts w:asciiTheme="majorHAnsi" w:eastAsiaTheme="majorEastAsia" w:hAnsiTheme="majorHAnsi" w:cstheme="majorBidi"/>
      <w:color w:val="00A0B8" w:themeColor="accent1"/>
      <w:sz w:val="24"/>
      <w:szCs w:val="24"/>
    </w:rPr>
  </w:style>
  <w:style w:type="character" w:customStyle="1" w:styleId="IntenseQuoteChar">
    <w:name w:val="Intense Quote Char"/>
    <w:basedOn w:val="DefaultParagraphFont"/>
    <w:link w:val="IntenseQuote"/>
    <w:uiPriority w:val="30"/>
    <w:rsid w:val="00D01328"/>
    <w:rPr>
      <w:rFonts w:asciiTheme="majorHAnsi" w:eastAsiaTheme="majorEastAsia" w:hAnsiTheme="majorHAnsi" w:cstheme="majorBidi"/>
      <w:color w:val="00A0B8" w:themeColor="accent1"/>
      <w:sz w:val="24"/>
      <w:szCs w:val="24"/>
    </w:rPr>
  </w:style>
  <w:style w:type="character" w:styleId="IntenseReference">
    <w:name w:val="Intense Reference"/>
    <w:basedOn w:val="DefaultParagraphFont"/>
    <w:uiPriority w:val="32"/>
    <w:qFormat/>
    <w:rsid w:val="00D01328"/>
    <w:rPr>
      <w:b/>
      <w:bCs/>
      <w:smallCaps/>
      <w:color w:val="00A0B8" w:themeColor="accent1"/>
      <w:spacing w:val="5"/>
      <w:u w:val="single"/>
    </w:rPr>
  </w:style>
  <w:style w:type="paragraph" w:styleId="Caption">
    <w:name w:val="caption"/>
    <w:basedOn w:val="Normal"/>
    <w:next w:val="Normal"/>
    <w:uiPriority w:val="35"/>
    <w:semiHidden/>
    <w:unhideWhenUsed/>
    <w:qFormat/>
    <w:rsid w:val="00D01328"/>
    <w:pPr>
      <w:spacing w:line="240" w:lineRule="auto"/>
    </w:pPr>
    <w:rPr>
      <w:b/>
      <w:bCs/>
      <w:smallCaps/>
      <w:color w:val="00A0B8" w:themeColor="accent1"/>
      <w:spacing w:val="6"/>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D01328"/>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D01328"/>
    <w:rPr>
      <w:rFonts w:asciiTheme="majorHAnsi" w:eastAsiaTheme="majorEastAsia" w:hAnsiTheme="majorHAnsi" w:cstheme="majorBidi"/>
      <w:i/>
      <w:iCs/>
      <w:color w:val="0D594F" w:themeColor="accent6" w:themeShade="80"/>
      <w:sz w:val="23"/>
      <w:szCs w:val="23"/>
    </w:rPr>
  </w:style>
  <w:style w:type="table" w:styleId="TableGrid">
    <w:name w:val="Table Grid"/>
    <w:basedOn w:val="TableNormal"/>
    <w:uiPriority w:val="39"/>
    <w:rsid w:val="00615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01328"/>
    <w:rPr>
      <w:rFonts w:asciiTheme="majorHAnsi" w:eastAsiaTheme="majorEastAsia" w:hAnsiTheme="majorHAnsi" w:cstheme="majorBidi"/>
      <w:i/>
      <w:iCs/>
      <w:color w:val="425EA9" w:themeColor="accent5" w:themeShade="BF"/>
      <w:sz w:val="25"/>
      <w:szCs w:val="25"/>
    </w:rPr>
  </w:style>
  <w:style w:type="character" w:customStyle="1" w:styleId="Heading5Char">
    <w:name w:val="Heading 5 Char"/>
    <w:basedOn w:val="DefaultParagraphFont"/>
    <w:link w:val="Heading5"/>
    <w:uiPriority w:val="9"/>
    <w:rsid w:val="00D01328"/>
    <w:rPr>
      <w:rFonts w:asciiTheme="majorHAnsi" w:eastAsiaTheme="majorEastAsia" w:hAnsiTheme="majorHAnsi" w:cstheme="majorBidi"/>
      <w:i/>
      <w:iCs/>
      <w:color w:val="750A3C" w:themeColor="accent2" w:themeShade="80"/>
      <w:sz w:val="24"/>
      <w:szCs w:val="24"/>
    </w:rPr>
  </w:style>
  <w:style w:type="character" w:styleId="Strong">
    <w:name w:val="Strong"/>
    <w:basedOn w:val="DefaultParagraphFont"/>
    <w:uiPriority w:val="22"/>
    <w:qFormat/>
    <w:rsid w:val="00D01328"/>
    <w:rPr>
      <w:b/>
      <w:bCs/>
    </w:rPr>
  </w:style>
  <w:style w:type="character" w:styleId="Emphasis">
    <w:name w:val="Emphasis"/>
    <w:basedOn w:val="DefaultParagraphFont"/>
    <w:uiPriority w:val="20"/>
    <w:qFormat/>
    <w:rsid w:val="00D01328"/>
    <w:rPr>
      <w:i/>
      <w:iCs/>
    </w:rPr>
  </w:style>
  <w:style w:type="paragraph" w:styleId="NoSpacing">
    <w:name w:val="No Spacing"/>
    <w:uiPriority w:val="1"/>
    <w:qFormat/>
    <w:rsid w:val="00D01328"/>
    <w:pPr>
      <w:spacing w:after="0" w:line="240" w:lineRule="auto"/>
    </w:pPr>
  </w:style>
  <w:style w:type="paragraph" w:styleId="Quote">
    <w:name w:val="Quote"/>
    <w:basedOn w:val="Normal"/>
    <w:next w:val="Normal"/>
    <w:link w:val="QuoteChar"/>
    <w:uiPriority w:val="29"/>
    <w:qFormat/>
    <w:rsid w:val="00D01328"/>
    <w:pPr>
      <w:spacing w:before="120"/>
      <w:ind w:left="720" w:right="720"/>
      <w:jc w:val="center"/>
    </w:pPr>
    <w:rPr>
      <w:i/>
      <w:iCs/>
    </w:rPr>
  </w:style>
  <w:style w:type="character" w:customStyle="1" w:styleId="QuoteChar">
    <w:name w:val="Quote Char"/>
    <w:basedOn w:val="DefaultParagraphFont"/>
    <w:link w:val="Quote"/>
    <w:uiPriority w:val="29"/>
    <w:rsid w:val="00D01328"/>
    <w:rPr>
      <w:i/>
      <w:iCs/>
    </w:rPr>
  </w:style>
  <w:style w:type="character" w:styleId="SubtleEmphasis">
    <w:name w:val="Subtle Emphasis"/>
    <w:basedOn w:val="DefaultParagraphFont"/>
    <w:uiPriority w:val="19"/>
    <w:qFormat/>
    <w:rsid w:val="00D01328"/>
    <w:rPr>
      <w:i/>
      <w:iCs/>
      <w:color w:val="404040" w:themeColor="text1" w:themeTint="BF"/>
    </w:rPr>
  </w:style>
  <w:style w:type="character" w:styleId="SubtleReference">
    <w:name w:val="Subtle Reference"/>
    <w:basedOn w:val="DefaultParagraphFont"/>
    <w:uiPriority w:val="31"/>
    <w:qFormat/>
    <w:rsid w:val="00D01328"/>
    <w:rPr>
      <w:smallCaps/>
      <w:color w:val="404040" w:themeColor="text1" w:themeTint="BF"/>
      <w:u w:val="single" w:color="7F7F7F" w:themeColor="text1" w:themeTint="80"/>
    </w:rPr>
  </w:style>
  <w:style w:type="character" w:styleId="BookTitle">
    <w:name w:val="Book Title"/>
    <w:basedOn w:val="DefaultParagraphFont"/>
    <w:uiPriority w:val="33"/>
    <w:qFormat/>
    <w:rsid w:val="00D01328"/>
    <w:rPr>
      <w:b/>
      <w:bCs/>
      <w:smallCaps/>
    </w:rPr>
  </w:style>
  <w:style w:type="paragraph" w:styleId="TOCHeading">
    <w:name w:val="TOC Heading"/>
    <w:basedOn w:val="Heading1"/>
    <w:next w:val="Normal"/>
    <w:uiPriority w:val="39"/>
    <w:semiHidden/>
    <w:unhideWhenUsed/>
    <w:qFormat/>
    <w:rsid w:val="00D01328"/>
    <w:pPr>
      <w:outlineLvl w:val="9"/>
    </w:pPr>
  </w:style>
  <w:style w:type="paragraph" w:styleId="ListParagraph">
    <w:name w:val="List Paragraph"/>
    <w:basedOn w:val="Normal"/>
    <w:uiPriority w:val="34"/>
    <w:qFormat/>
    <w:rsid w:val="003D5433"/>
    <w:pPr>
      <w:ind w:left="720"/>
      <w:contextualSpacing/>
    </w:pPr>
  </w:style>
  <w:style w:type="paragraph" w:styleId="NormalWeb">
    <w:name w:val="Normal (Web)"/>
    <w:basedOn w:val="Normal"/>
    <w:uiPriority w:val="99"/>
    <w:semiHidden/>
    <w:unhideWhenUsed/>
    <w:rsid w:val="002266B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77264">
      <w:bodyDiv w:val="1"/>
      <w:marLeft w:val="0"/>
      <w:marRight w:val="0"/>
      <w:marTop w:val="0"/>
      <w:marBottom w:val="0"/>
      <w:divBdr>
        <w:top w:val="none" w:sz="0" w:space="0" w:color="auto"/>
        <w:left w:val="none" w:sz="0" w:space="0" w:color="auto"/>
        <w:bottom w:val="none" w:sz="0" w:space="0" w:color="auto"/>
        <w:right w:val="none" w:sz="0" w:space="0" w:color="auto"/>
      </w:divBdr>
    </w:div>
    <w:div w:id="137964295">
      <w:bodyDiv w:val="1"/>
      <w:marLeft w:val="0"/>
      <w:marRight w:val="0"/>
      <w:marTop w:val="0"/>
      <w:marBottom w:val="0"/>
      <w:divBdr>
        <w:top w:val="none" w:sz="0" w:space="0" w:color="auto"/>
        <w:left w:val="none" w:sz="0" w:space="0" w:color="auto"/>
        <w:bottom w:val="none" w:sz="0" w:space="0" w:color="auto"/>
        <w:right w:val="none" w:sz="0" w:space="0" w:color="auto"/>
      </w:divBdr>
    </w:div>
    <w:div w:id="229077339">
      <w:bodyDiv w:val="1"/>
      <w:marLeft w:val="0"/>
      <w:marRight w:val="0"/>
      <w:marTop w:val="0"/>
      <w:marBottom w:val="0"/>
      <w:divBdr>
        <w:top w:val="none" w:sz="0" w:space="0" w:color="auto"/>
        <w:left w:val="none" w:sz="0" w:space="0" w:color="auto"/>
        <w:bottom w:val="none" w:sz="0" w:space="0" w:color="auto"/>
        <w:right w:val="none" w:sz="0" w:space="0" w:color="auto"/>
      </w:divBdr>
    </w:div>
    <w:div w:id="405690111">
      <w:bodyDiv w:val="1"/>
      <w:marLeft w:val="0"/>
      <w:marRight w:val="0"/>
      <w:marTop w:val="0"/>
      <w:marBottom w:val="0"/>
      <w:divBdr>
        <w:top w:val="none" w:sz="0" w:space="0" w:color="auto"/>
        <w:left w:val="none" w:sz="0" w:space="0" w:color="auto"/>
        <w:bottom w:val="none" w:sz="0" w:space="0" w:color="auto"/>
        <w:right w:val="none" w:sz="0" w:space="0" w:color="auto"/>
      </w:divBdr>
    </w:div>
    <w:div w:id="1374190298">
      <w:bodyDiv w:val="1"/>
      <w:marLeft w:val="0"/>
      <w:marRight w:val="0"/>
      <w:marTop w:val="0"/>
      <w:marBottom w:val="0"/>
      <w:divBdr>
        <w:top w:val="none" w:sz="0" w:space="0" w:color="auto"/>
        <w:left w:val="none" w:sz="0" w:space="0" w:color="auto"/>
        <w:bottom w:val="none" w:sz="0" w:space="0" w:color="auto"/>
        <w:right w:val="none" w:sz="0" w:space="0" w:color="auto"/>
      </w:divBdr>
    </w:div>
    <w:div w:id="1749378648">
      <w:bodyDiv w:val="1"/>
      <w:marLeft w:val="0"/>
      <w:marRight w:val="0"/>
      <w:marTop w:val="0"/>
      <w:marBottom w:val="0"/>
      <w:divBdr>
        <w:top w:val="none" w:sz="0" w:space="0" w:color="auto"/>
        <w:left w:val="none" w:sz="0" w:space="0" w:color="auto"/>
        <w:bottom w:val="none" w:sz="0" w:space="0" w:color="auto"/>
        <w:right w:val="none" w:sz="0" w:space="0" w:color="auto"/>
      </w:divBdr>
    </w:div>
    <w:div w:id="2079669121">
      <w:bodyDiv w:val="1"/>
      <w:marLeft w:val="0"/>
      <w:marRight w:val="0"/>
      <w:marTop w:val="0"/>
      <w:marBottom w:val="0"/>
      <w:divBdr>
        <w:top w:val="none" w:sz="0" w:space="0" w:color="auto"/>
        <w:left w:val="none" w:sz="0" w:space="0" w:color="auto"/>
        <w:bottom w:val="none" w:sz="0" w:space="0" w:color="auto"/>
        <w:right w:val="none" w:sz="0" w:space="0" w:color="auto"/>
      </w:divBdr>
    </w:div>
    <w:div w:id="209114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zookeeper.apache.org/doc/r3.4.6/zookeeperProgrammer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ker-py.readthedocs.io/en/stable/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ika.readthedocs.io/en/stabl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rabbitmq.com/tutorials/amqp-concepts.html" TargetMode="External"/><Relationship Id="rId4" Type="http://schemas.openxmlformats.org/officeDocument/2006/relationships/settings" Target="settings.xml"/><Relationship Id="rId9" Type="http://schemas.openxmlformats.org/officeDocument/2006/relationships/hyperlink" Target="https://www.rabbitmq.com/getstarted.html" TargetMode="External"/><Relationship Id="rId14" Type="http://schemas.openxmlformats.org/officeDocument/2006/relationships/hyperlink" Target="https://kazoo.readthedocs.io/en/late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80FA5-9580-49DC-8687-26D9256AC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316</TotalTime>
  <Pages>1</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Raj</dc:creator>
  <cp:keywords/>
  <dc:description/>
  <cp:lastModifiedBy>Tushar Raj</cp:lastModifiedBy>
  <cp:revision>9</cp:revision>
  <cp:lastPrinted>2020-05-17T10:47:00Z</cp:lastPrinted>
  <dcterms:created xsi:type="dcterms:W3CDTF">2020-05-17T01:19:00Z</dcterms:created>
  <dcterms:modified xsi:type="dcterms:W3CDTF">2020-05-17T10:47:00Z</dcterms:modified>
</cp:coreProperties>
</file>